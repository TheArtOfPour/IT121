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A39" w:rsidRDefault="00863A39" w:rsidP="00EA77A1">
      <w:pPr>
        <w:rPr>
          <w:rStyle w:val="Heading2Char"/>
        </w:rPr>
        <w:sectPr w:rsidR="00863A39" w:rsidSect="00E876C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288" w:gutter="0"/>
          <w:cols w:space="720"/>
          <w:docGrid w:linePitch="360"/>
        </w:sectPr>
      </w:pPr>
    </w:p>
    <w:p w:rsidR="005964A5" w:rsidRDefault="002420BB" w:rsidP="005964A5">
      <w:pPr>
        <w:rPr>
          <w:b/>
        </w:rPr>
      </w:pPr>
      <w:r>
        <w:rPr>
          <w:rStyle w:val="Heading2Char"/>
        </w:rPr>
        <w:t>INSTRUCTOR NAME</w:t>
      </w:r>
      <w:r w:rsidR="005964A5" w:rsidRPr="00D375B1">
        <w:rPr>
          <w:rStyle w:val="Heading2Char"/>
        </w:rPr>
        <w:t>:</w:t>
      </w:r>
      <w:r>
        <w:rPr>
          <w:rStyle w:val="Heading2Char"/>
        </w:rPr>
        <w:t xml:space="preserve"> </w:t>
      </w:r>
      <w:r w:rsidR="005964A5" w:rsidRPr="008D6174">
        <w:rPr>
          <w:b/>
        </w:rPr>
        <w:t xml:space="preserve"> </w:t>
      </w:r>
      <w:sdt>
        <w:sdtPr>
          <w:id w:val="-1844696891"/>
          <w:lock w:val="sdtLocked"/>
          <w:placeholder>
            <w:docPart w:val="38F99A5D147E47F88DC7A0A5B4B1C69E"/>
          </w:placeholder>
          <w:text/>
        </w:sdtPr>
        <w:sdtEndPr/>
        <w:sdtContent>
          <w:permStart w:id="46874247" w:edGrp="everyone"/>
          <w:r w:rsidR="00184607">
            <w:t>Justin Revelstoke</w:t>
          </w:r>
          <w:permEnd w:id="46874247"/>
        </w:sdtContent>
      </w:sdt>
    </w:p>
    <w:p w:rsidR="005964A5" w:rsidRPr="00991E10" w:rsidRDefault="002420BB" w:rsidP="002420BB">
      <w:pPr>
        <w:ind w:right="-18"/>
        <w:rPr>
          <w:b/>
        </w:rPr>
        <w:sectPr w:rsidR="005964A5" w:rsidRPr="00991E10" w:rsidSect="002420BB">
          <w:type w:val="continuous"/>
          <w:pgSz w:w="12240" w:h="15840"/>
          <w:pgMar w:top="1440" w:right="810" w:bottom="1440" w:left="1440" w:header="720" w:footer="720" w:gutter="0"/>
          <w:cols w:num="2" w:space="0" w:equalWidth="0">
            <w:col w:w="5400" w:space="0"/>
            <w:col w:w="4590" w:space="144"/>
          </w:cols>
          <w:docGrid w:linePitch="360"/>
        </w:sectPr>
      </w:pPr>
      <w:r>
        <w:rPr>
          <w:rStyle w:val="Heading2Char"/>
        </w:rPr>
        <w:t>EMAIL</w:t>
      </w:r>
      <w:r w:rsidRPr="00D375B1">
        <w:rPr>
          <w:rStyle w:val="Heading2Char"/>
        </w:rPr>
        <w:t>:</w:t>
      </w:r>
      <w:r>
        <w:rPr>
          <w:rStyle w:val="Heading2Char"/>
        </w:rPr>
        <w:t xml:space="preserve"> </w:t>
      </w:r>
      <w:r w:rsidRPr="008D6174">
        <w:rPr>
          <w:b/>
        </w:rPr>
        <w:t xml:space="preserve"> </w:t>
      </w:r>
      <w:sdt>
        <w:sdtPr>
          <w:id w:val="1502466043"/>
          <w:lock w:val="sdtLocked"/>
          <w:placeholder>
            <w:docPart w:val="0DBF0465A8A642F5BA1185D315ACC5FD"/>
          </w:placeholder>
          <w:text/>
        </w:sdtPr>
        <w:sdtEndPr/>
        <w:sdtContent>
          <w:permStart w:id="339168024" w:edGrp="everyone"/>
          <w:r w:rsidR="002B0E88">
            <w:t>Use Canvas Email</w:t>
          </w:r>
          <w:permEnd w:id="339168024"/>
        </w:sdtContent>
      </w:sdt>
    </w:p>
    <w:p w:rsidR="009E53F0" w:rsidRDefault="002420BB" w:rsidP="009E53F0">
      <w:pPr>
        <w:ind w:right="-1080"/>
        <w:rPr>
          <w:b/>
        </w:rPr>
      </w:pPr>
      <w:r>
        <w:rPr>
          <w:rStyle w:val="Heading2Char"/>
        </w:rPr>
        <w:t>OFFICE</w:t>
      </w:r>
      <w:r w:rsidR="009E53F0">
        <w:rPr>
          <w:rStyle w:val="Heading2Char"/>
        </w:rPr>
        <w:t xml:space="preserve">: </w:t>
      </w:r>
      <w:r w:rsidR="009E53F0" w:rsidRPr="008D6174">
        <w:rPr>
          <w:b/>
        </w:rPr>
        <w:t xml:space="preserve"> </w:t>
      </w:r>
      <w:permStart w:id="22117691" w:edGrp="everyone"/>
      <w:sdt>
        <w:sdtPr>
          <w:id w:val="420147511"/>
          <w:placeholder>
            <w:docPart w:val="A40C1B9BF73C4FC9BE125FF4DC1A2309"/>
          </w:placeholder>
          <w:text/>
        </w:sdtPr>
        <w:sdtEndPr/>
        <w:sdtContent>
          <w:r w:rsidR="002364EA">
            <w:t>See in class</w:t>
          </w:r>
        </w:sdtContent>
      </w:sdt>
      <w:permEnd w:id="22117691"/>
    </w:p>
    <w:p w:rsidR="00C044D5" w:rsidRDefault="00C044D5" w:rsidP="00A61FBE">
      <w:pPr>
        <w:ind w:right="-1080"/>
        <w:rPr>
          <w:b/>
        </w:rPr>
      </w:pPr>
      <w:r>
        <w:rPr>
          <w:rStyle w:val="Heading2Char"/>
        </w:rPr>
        <w:t>DEPT/COURSE #:</w:t>
      </w:r>
      <w:r w:rsidRPr="008D6174">
        <w:rPr>
          <w:b/>
        </w:rPr>
        <w:t xml:space="preserve"> </w:t>
      </w:r>
      <w:permStart w:id="993804096" w:edGrp="everyone"/>
      <w:sdt>
        <w:sdtPr>
          <w:id w:val="-1415468768"/>
          <w:lock w:val="sdtLocked"/>
          <w:placeholder>
            <w:docPart w:val="CD935C8A57964509BC506BEAB1B28614"/>
          </w:placeholder>
          <w:text/>
        </w:sdtPr>
        <w:sdtEndPr/>
        <w:sdtContent>
          <w:r w:rsidR="002B0E88">
            <w:t>IT/IT1</w:t>
          </w:r>
          <w:r w:rsidR="00D576A2">
            <w:t>21</w:t>
          </w:r>
          <w:r w:rsidR="002B0E88">
            <w:t xml:space="preserve"> </w:t>
          </w:r>
        </w:sdtContent>
      </w:sdt>
      <w:permEnd w:id="993804096"/>
    </w:p>
    <w:p w:rsidR="009E53F0" w:rsidRDefault="002420BB" w:rsidP="002420BB">
      <w:pPr>
        <w:rPr>
          <w:b/>
        </w:rPr>
      </w:pPr>
      <w:r>
        <w:rPr>
          <w:rStyle w:val="Heading2Char"/>
        </w:rPr>
        <w:t>PHONE</w:t>
      </w:r>
      <w:r w:rsidR="009E53F0">
        <w:rPr>
          <w:rStyle w:val="Heading2Char"/>
        </w:rPr>
        <w:t xml:space="preserve">: </w:t>
      </w:r>
      <w:r w:rsidR="009E53F0" w:rsidRPr="008D6174">
        <w:rPr>
          <w:b/>
        </w:rPr>
        <w:t xml:space="preserve"> </w:t>
      </w:r>
      <w:sdt>
        <w:sdtPr>
          <w:id w:val="-1804078074"/>
          <w:placeholder>
            <w:docPart w:val="EE1CBE8944A84E0D92FF0EA95033ECE5"/>
          </w:placeholder>
          <w:text/>
        </w:sdtPr>
        <w:sdtEndPr/>
        <w:sdtContent>
          <w:permStart w:id="130633653" w:edGrp="everyone"/>
          <w:r w:rsidR="00184607">
            <w:t>360-961-1397</w:t>
          </w:r>
        </w:sdtContent>
      </w:sdt>
      <w:permEnd w:id="130633653"/>
    </w:p>
    <w:p w:rsidR="00C044D5" w:rsidRDefault="00C044D5" w:rsidP="002420BB">
      <w:pPr>
        <w:rPr>
          <w:b/>
        </w:rPr>
      </w:pPr>
      <w:r>
        <w:rPr>
          <w:rStyle w:val="Heading2Char"/>
        </w:rPr>
        <w:t>QTR/YEAR</w:t>
      </w:r>
      <w:r w:rsidRPr="00D375B1">
        <w:rPr>
          <w:rStyle w:val="Heading2Char"/>
        </w:rPr>
        <w:t>:</w:t>
      </w:r>
      <w:r w:rsidR="002420BB">
        <w:rPr>
          <w:rStyle w:val="Heading2Char"/>
        </w:rPr>
        <w:t xml:space="preserve"> </w:t>
      </w:r>
      <w:r w:rsidRPr="008D6174">
        <w:rPr>
          <w:b/>
        </w:rPr>
        <w:t xml:space="preserve"> </w:t>
      </w:r>
      <w:sdt>
        <w:sdtPr>
          <w:id w:val="-522313575"/>
          <w:lock w:val="sdtLocked"/>
          <w:placeholder>
            <w:docPart w:val="88CDC43DC4E748DBA56538107FA69189"/>
          </w:placeholder>
          <w:text/>
        </w:sdtPr>
        <w:sdtEndPr/>
        <w:sdtContent>
          <w:permStart w:id="1626029746" w:edGrp="everyone"/>
          <w:r w:rsidR="007C628F">
            <w:t>Winter</w:t>
          </w:r>
          <w:r w:rsidR="002364EA">
            <w:t>/201</w:t>
          </w:r>
          <w:r w:rsidR="000831AA">
            <w:t>8</w:t>
          </w:r>
        </w:sdtContent>
      </w:sdt>
      <w:permEnd w:id="1626029746"/>
    </w:p>
    <w:p w:rsidR="00863A39" w:rsidRPr="00EF70EF" w:rsidRDefault="00863A39" w:rsidP="00C044D5">
      <w:pPr>
        <w:pStyle w:val="Heading2"/>
        <w:jc w:val="both"/>
        <w:rPr>
          <w:rFonts w:asciiTheme="minorHAnsi" w:hAnsiTheme="minorHAnsi"/>
          <w:b w:val="0"/>
        </w:rPr>
        <w:sectPr w:rsidR="00863A39" w:rsidRPr="00EF70EF" w:rsidSect="00A61FBE">
          <w:type w:val="continuous"/>
          <w:pgSz w:w="12240" w:h="15840"/>
          <w:pgMar w:top="1440" w:right="180" w:bottom="1440" w:left="1440" w:header="720" w:footer="720" w:gutter="0"/>
          <w:cols w:num="2" w:space="180"/>
          <w:docGrid w:linePitch="360"/>
        </w:sectPr>
      </w:pPr>
    </w:p>
    <w:p w:rsidR="00C044D5" w:rsidRDefault="00C044D5" w:rsidP="00C044D5">
      <w:pPr>
        <w:rPr>
          <w:b/>
        </w:rPr>
      </w:pPr>
      <w:r>
        <w:rPr>
          <w:rStyle w:val="Heading2Char"/>
        </w:rPr>
        <w:t>MEETING TIMES/DAYS</w:t>
      </w:r>
      <w:r w:rsidRPr="00D375B1">
        <w:rPr>
          <w:rStyle w:val="Heading2Char"/>
        </w:rPr>
        <w:t>:</w:t>
      </w:r>
      <w:r w:rsidRPr="008D6174">
        <w:rPr>
          <w:b/>
        </w:rPr>
        <w:t xml:space="preserve"> </w:t>
      </w:r>
      <w:sdt>
        <w:sdtPr>
          <w:id w:val="-700715349"/>
          <w:placeholder>
            <w:docPart w:val="64A952BEB0E04BE29DD3BEF0F85E6170"/>
          </w:placeholder>
          <w:text/>
        </w:sdtPr>
        <w:sdtEndPr/>
        <w:sdtContent>
          <w:permStart w:id="620364566" w:edGrp="everyone"/>
          <w:r w:rsidR="00184607">
            <w:t xml:space="preserve">M/W </w:t>
          </w:r>
          <w:r w:rsidR="000831AA">
            <w:t>1</w:t>
          </w:r>
          <w:r w:rsidR="002364EA">
            <w:t>:</w:t>
          </w:r>
          <w:r w:rsidR="000831AA">
            <w:t>2</w:t>
          </w:r>
          <w:r w:rsidR="001077C0">
            <w:t>0</w:t>
          </w:r>
          <w:r w:rsidR="000831AA">
            <w:t>p</w:t>
          </w:r>
          <w:r w:rsidR="00184607">
            <w:t>m</w:t>
          </w:r>
          <w:r w:rsidR="002B0E88">
            <w:t>-</w:t>
          </w:r>
          <w:r w:rsidR="000831AA">
            <w:t>2</w:t>
          </w:r>
          <w:r w:rsidR="002364EA">
            <w:t>:</w:t>
          </w:r>
          <w:r w:rsidR="000831AA">
            <w:t>3</w:t>
          </w:r>
          <w:r w:rsidR="001077C0">
            <w:t>5</w:t>
          </w:r>
          <w:r w:rsidR="000831AA">
            <w:t>p</w:t>
          </w:r>
          <w:r w:rsidR="00184607">
            <w:t>m</w:t>
          </w:r>
          <w:permEnd w:id="620364566"/>
        </w:sdtContent>
      </w:sdt>
    </w:p>
    <w:p w:rsidR="00863A39" w:rsidRDefault="00863A39" w:rsidP="00C044D5">
      <w:pPr>
        <w:pStyle w:val="Heading2"/>
        <w:rPr>
          <w:rStyle w:val="Heading2Char"/>
        </w:rPr>
        <w:sectPr w:rsidR="00863A39" w:rsidSect="00863A39">
          <w:type w:val="continuous"/>
          <w:pgSz w:w="12240" w:h="15840"/>
          <w:pgMar w:top="1440" w:right="1440" w:bottom="1440" w:left="1440" w:header="720" w:footer="720" w:gutter="0"/>
          <w:cols w:space="720"/>
          <w:docGrid w:linePitch="360"/>
        </w:sectPr>
      </w:pPr>
    </w:p>
    <w:p w:rsidR="00E57E42" w:rsidRDefault="00861671" w:rsidP="00847B7D">
      <w:pPr>
        <w:spacing w:after="0"/>
        <w:rPr>
          <w:b/>
        </w:rPr>
      </w:pPr>
      <w:r w:rsidRPr="00AB4E17">
        <w:rPr>
          <w:rStyle w:val="Heading2Char"/>
        </w:rPr>
        <w:t>CREDITS:</w:t>
      </w:r>
      <w:r w:rsidR="00C044D5" w:rsidRPr="00C044D5">
        <w:t xml:space="preserve"> </w:t>
      </w:r>
      <w:sdt>
        <w:sdtPr>
          <w:id w:val="-1891721233"/>
          <w:lock w:val="sdtLocked"/>
          <w:placeholder>
            <w:docPart w:val="EB8845B6B23144AFA17B694CA7B4CD27"/>
          </w:placeholder>
          <w:text/>
        </w:sdtPr>
        <w:sdtEndPr/>
        <w:sdtContent>
          <w:permStart w:id="332274466" w:edGrp="everyone"/>
          <w:r w:rsidR="002B0E88">
            <w:t>5</w:t>
          </w:r>
          <w:permEnd w:id="332274466"/>
        </w:sdtContent>
      </w:sdt>
    </w:p>
    <w:p w:rsidR="00861671" w:rsidRPr="000F6719" w:rsidRDefault="00863A39" w:rsidP="00847B7D">
      <w:pPr>
        <w:pStyle w:val="NoSpacing"/>
        <w:spacing w:after="0"/>
        <w:ind w:right="-271"/>
      </w:pPr>
      <w:r>
        <w:rPr>
          <w:rStyle w:val="Heading2Char"/>
        </w:rPr>
        <w:br w:type="column"/>
      </w:r>
      <w:r>
        <w:rPr>
          <w:rStyle w:val="Heading2Char"/>
        </w:rPr>
        <w:t xml:space="preserve"> </w:t>
      </w:r>
      <w:r w:rsidR="00774F5E">
        <w:rPr>
          <w:rStyle w:val="Heading2Char"/>
        </w:rPr>
        <w:t>Theory</w:t>
      </w:r>
      <w:r w:rsidR="00861671" w:rsidRPr="007400F3">
        <w:rPr>
          <w:rStyle w:val="Heading2Char"/>
        </w:rPr>
        <w:t xml:space="preserve"> Hours:</w:t>
      </w:r>
      <w:r w:rsidR="00EF70EF">
        <w:rPr>
          <w:rStyle w:val="Heading3Char"/>
          <w:rFonts w:asciiTheme="minorHAnsi" w:hAnsiTheme="minorHAnsi"/>
          <w:b w:val="0"/>
        </w:rPr>
        <w:t xml:space="preserve"> </w:t>
      </w:r>
      <w:sdt>
        <w:sdtPr>
          <w:id w:val="559060801"/>
          <w:placeholder>
            <w:docPart w:val="E15E03A27A2B4B249F7C4ACD26F02C12"/>
          </w:placeholder>
          <w:text/>
        </w:sdtPr>
        <w:sdtEndPr/>
        <w:sdtContent>
          <w:permStart w:id="1563369319" w:edGrp="everyone"/>
          <w:r w:rsidR="002B0E88">
            <w:t>44</w:t>
          </w:r>
          <w:permEnd w:id="1563369319"/>
        </w:sdtContent>
      </w:sdt>
      <w:r w:rsidR="00E57E42">
        <w:t xml:space="preserve"> </w:t>
      </w:r>
      <w:r w:rsidR="00C044D5">
        <w:rPr>
          <w:rStyle w:val="Heading3Char"/>
        </w:rPr>
        <w:t xml:space="preserve"> </w:t>
      </w:r>
      <w:r w:rsidR="004850FB">
        <w:rPr>
          <w:rStyle w:val="Heading3Char"/>
        </w:rPr>
        <w:br w:type="column"/>
      </w:r>
      <w:r w:rsidR="00774F5E">
        <w:rPr>
          <w:rStyle w:val="Heading2Char"/>
        </w:rPr>
        <w:t>Guided Practice</w:t>
      </w:r>
      <w:r w:rsidR="00861671" w:rsidRPr="007400F3">
        <w:rPr>
          <w:rStyle w:val="Heading2Char"/>
        </w:rPr>
        <w:t xml:space="preserve"> Hours</w:t>
      </w:r>
      <w:r w:rsidR="00861671" w:rsidRPr="00AB4E17">
        <w:rPr>
          <w:rStyle w:val="Heading3Char"/>
        </w:rPr>
        <w:t>:</w:t>
      </w:r>
      <w:r w:rsidR="00EF70EF">
        <w:rPr>
          <w:rStyle w:val="Heading3Char"/>
          <w:rFonts w:asciiTheme="minorHAnsi" w:hAnsiTheme="minorHAnsi"/>
          <w:b w:val="0"/>
        </w:rPr>
        <w:t xml:space="preserve"> </w:t>
      </w:r>
      <w:permStart w:id="424619484" w:edGrp="everyone"/>
      <w:r w:rsidR="002B0E88">
        <w:t>22</w:t>
      </w:r>
      <w:r w:rsidR="00E57E42">
        <w:t xml:space="preserve"> </w:t>
      </w:r>
      <w:r w:rsidR="00C044D5" w:rsidRPr="000F6719">
        <w:t xml:space="preserve"> </w:t>
      </w:r>
      <w:permEnd w:id="424619484"/>
      <w:r w:rsidR="004850FB">
        <w:rPr>
          <w:rStyle w:val="Heading3Char"/>
        </w:rPr>
        <w:br w:type="column"/>
      </w:r>
      <w:r w:rsidR="00774F5E">
        <w:rPr>
          <w:rStyle w:val="Heading2Char"/>
        </w:rPr>
        <w:t>Field Based Experience</w:t>
      </w:r>
      <w:r w:rsidR="00861671" w:rsidRPr="007400F3">
        <w:rPr>
          <w:rStyle w:val="Heading2Char"/>
        </w:rPr>
        <w:t xml:space="preserve"> Hours:</w:t>
      </w:r>
      <w:r w:rsidR="00EF70EF">
        <w:rPr>
          <w:rStyle w:val="Heading3Char"/>
          <w:rFonts w:asciiTheme="minorHAnsi" w:hAnsiTheme="minorHAnsi"/>
          <w:b w:val="0"/>
        </w:rPr>
        <w:t xml:space="preserve"> </w:t>
      </w:r>
      <w:sdt>
        <w:sdtPr>
          <w:id w:val="811680575"/>
          <w:lock w:val="sdtLocked"/>
          <w:placeholder>
            <w:docPart w:val="D3E5D1748B6F4915B2908D42A500F40D"/>
          </w:placeholder>
          <w:text w:multiLine="1"/>
        </w:sdtPr>
        <w:sdtEndPr/>
        <w:sdtContent>
          <w:permStart w:id="1897009128" w:edGrp="everyone"/>
          <w:r w:rsidR="002B0E88">
            <w:t>0</w:t>
          </w:r>
        </w:sdtContent>
      </w:sdt>
      <w:r w:rsidR="00C044D5" w:rsidRPr="000F6719">
        <w:t xml:space="preserve"> </w:t>
      </w:r>
      <w:permEnd w:id="1897009128"/>
    </w:p>
    <w:p w:rsidR="00863A39" w:rsidRDefault="00863A39" w:rsidP="00847B7D">
      <w:pPr>
        <w:pStyle w:val="Heading2"/>
        <w:sectPr w:rsidR="00863A39" w:rsidSect="00E57E42">
          <w:type w:val="continuous"/>
          <w:pgSz w:w="12240" w:h="15840"/>
          <w:pgMar w:top="1440" w:right="1170" w:bottom="1440" w:left="1440" w:header="720" w:footer="720" w:gutter="0"/>
          <w:cols w:num="4" w:space="331"/>
          <w:docGrid w:linePitch="360"/>
        </w:sectPr>
      </w:pPr>
    </w:p>
    <w:p w:rsidR="00AB4E17" w:rsidRDefault="00861671" w:rsidP="00847B7D">
      <w:pPr>
        <w:pStyle w:val="Heading2"/>
        <w:spacing w:before="0"/>
      </w:pPr>
      <w:r w:rsidRPr="008D6174">
        <w:t xml:space="preserve">COURSE </w:t>
      </w:r>
      <w:r w:rsidRPr="000F6719">
        <w:t>TITLE</w:t>
      </w:r>
      <w:r w:rsidR="000F6719">
        <w:t>:</w:t>
      </w:r>
      <w:r w:rsidR="009D19E3">
        <w:t xml:space="preserve"> </w:t>
      </w:r>
    </w:p>
    <w:p w:rsidR="00C044D5" w:rsidRPr="00C044D5" w:rsidRDefault="00E4042C" w:rsidP="009E53F0">
      <w:sdt>
        <w:sdtPr>
          <w:id w:val="1519117473"/>
          <w:placeholder>
            <w:docPart w:val="DE6019977C394BA6B76B26A125ECFCE5"/>
          </w:placeholder>
          <w:temporary/>
          <w:text w:multiLine="1"/>
        </w:sdtPr>
        <w:sdtEndPr/>
        <w:sdtContent>
          <w:permStart w:id="637356731" w:edGrp="everyone"/>
          <w:r w:rsidR="002364EA">
            <w:t>Introduction To Programming</w:t>
          </w:r>
          <w:permEnd w:id="637356731"/>
        </w:sdtContent>
      </w:sdt>
    </w:p>
    <w:p w:rsidR="00AB4E17" w:rsidRPr="00457982" w:rsidRDefault="00861671" w:rsidP="000F6719">
      <w:pPr>
        <w:pStyle w:val="Heading2"/>
      </w:pPr>
      <w:r w:rsidRPr="00457982">
        <w:t xml:space="preserve">COURSE </w:t>
      </w:r>
      <w:r w:rsidRPr="000F6719">
        <w:t>DESCRIPTION</w:t>
      </w:r>
      <w:r w:rsidRPr="00457982">
        <w:t>:</w:t>
      </w:r>
    </w:p>
    <w:permStart w:id="688806114" w:edGrp="everyone" w:displacedByCustomXml="next"/>
    <w:sdt>
      <w:sdtPr>
        <w:id w:val="-743636086"/>
        <w:placeholder>
          <w:docPart w:val="35A1C35ADEA0491AA95D7CCBAD59832F"/>
        </w:placeholder>
      </w:sdtPr>
      <w:sdtEndPr/>
      <w:sdtContent>
        <w:p w:rsidR="00D34EFC" w:rsidRPr="00D34EFC" w:rsidRDefault="00D34EFC" w:rsidP="00D34EFC">
          <w:r w:rsidRPr="00D34EFC">
            <w:t>This course introduces students to the fundamentals of good program design, coding, testing, and documentation. Students will learn to employ good user interface design, standardization and variable naming, decision operators, looping mechanisms, and error handling as they build their own programs.  Python will be the programming platform for this course.</w:t>
          </w:r>
        </w:p>
      </w:sdtContent>
    </w:sdt>
    <w:permEnd w:id="688806114"/>
    <w:p w:rsidR="00991E10" w:rsidRDefault="00861671" w:rsidP="000F6719">
      <w:pPr>
        <w:pStyle w:val="Heading2"/>
      </w:pPr>
      <w:r w:rsidRPr="008D6174">
        <w:t xml:space="preserve">COURSE </w:t>
      </w:r>
      <w:r w:rsidRPr="000F6719">
        <w:t>PREREQUISITE</w:t>
      </w:r>
      <w:r w:rsidRPr="008D6174">
        <w:t>:</w:t>
      </w:r>
      <w:r w:rsidR="00181601" w:rsidRPr="008D6174">
        <w:t xml:space="preserve"> </w:t>
      </w:r>
    </w:p>
    <w:p w:rsidR="00D34EFC" w:rsidRDefault="00D34EFC" w:rsidP="00774F5E">
      <w:pPr>
        <w:pStyle w:val="Heading2"/>
      </w:pPr>
      <w:permStart w:id="41685449" w:edGrp="everyone"/>
      <w:r>
        <w:t xml:space="preserve">None </w:t>
      </w:r>
    </w:p>
    <w:permEnd w:id="41685449"/>
    <w:p w:rsidR="00774F5E" w:rsidRDefault="00820032" w:rsidP="00774F5E">
      <w:pPr>
        <w:pStyle w:val="Heading2"/>
      </w:pPr>
      <w:r>
        <w:t>LEARNING OUTCOMES</w:t>
      </w:r>
    </w:p>
    <w:p w:rsidR="00774F5E" w:rsidRDefault="00774F5E" w:rsidP="00A30C23">
      <w:r>
        <w:t>At the end of this course, the student should be able to:</w:t>
      </w:r>
    </w:p>
    <w:tbl>
      <w:tblPr>
        <w:tblStyle w:val="TableGrid"/>
        <w:tblW w:w="9676" w:type="dxa"/>
        <w:tblInd w:w="-5" w:type="dxa"/>
        <w:tblLook w:val="04A0" w:firstRow="1" w:lastRow="0" w:firstColumn="1" w:lastColumn="0" w:noHBand="0" w:noVBand="1"/>
        <w:tblDescription w:val="Learning Objectives and Methods of Assessment"/>
      </w:tblPr>
      <w:tblGrid>
        <w:gridCol w:w="4838"/>
        <w:gridCol w:w="4838"/>
      </w:tblGrid>
      <w:tr w:rsidR="008D6174" w:rsidRPr="008D6174" w:rsidTr="00DD25DD">
        <w:trPr>
          <w:tblHeader/>
        </w:trPr>
        <w:tc>
          <w:tcPr>
            <w:tcW w:w="4838" w:type="dxa"/>
          </w:tcPr>
          <w:p w:rsidR="00F7127A" w:rsidRPr="008D6174" w:rsidRDefault="00F7127A" w:rsidP="0073587C">
            <w:pPr>
              <w:pStyle w:val="Heading2"/>
              <w:outlineLvl w:val="1"/>
            </w:pPr>
            <w:permStart w:id="1234665438" w:edGrp="everyone"/>
            <w:r w:rsidRPr="008D6174">
              <w:t xml:space="preserve">Learning </w:t>
            </w:r>
            <w:r w:rsidR="0073587C">
              <w:t>Outcomes</w:t>
            </w:r>
          </w:p>
        </w:tc>
        <w:tc>
          <w:tcPr>
            <w:tcW w:w="4838" w:type="dxa"/>
          </w:tcPr>
          <w:p w:rsidR="00F7127A" w:rsidRPr="008D6174" w:rsidRDefault="008D6174" w:rsidP="00345768">
            <w:pPr>
              <w:pStyle w:val="Heading2"/>
              <w:outlineLvl w:val="1"/>
            </w:pPr>
            <w:r>
              <w:t>Methods of</w:t>
            </w:r>
            <w:r w:rsidR="00F7127A" w:rsidRPr="008D6174">
              <w:t xml:space="preserve"> Assessment</w:t>
            </w:r>
          </w:p>
        </w:tc>
      </w:tr>
      <w:tr w:rsidR="000B460B" w:rsidRPr="008D6174" w:rsidTr="00DD25DD">
        <w:sdt>
          <w:sdtPr>
            <w:id w:val="1529297044"/>
            <w:placeholder>
              <w:docPart w:val="DB5F0D2732AD4A3F93940BB6F93CEBD7"/>
            </w:placeholder>
            <w:text/>
          </w:sdtPr>
          <w:sdtEndPr/>
          <w:sdtContent>
            <w:tc>
              <w:tcPr>
                <w:tcW w:w="4838" w:type="dxa"/>
              </w:tcPr>
              <w:p w:rsidR="000B460B" w:rsidRPr="000B460B" w:rsidRDefault="000B460B" w:rsidP="000B460B">
                <w:r w:rsidRPr="000B460B">
                  <w:t>Demonstrate the following programming concepts: variables, data types, assignments, conditional and control structures, iterative constructs, and student-created functions.</w:t>
                </w:r>
              </w:p>
            </w:tc>
          </w:sdtContent>
        </w:sdt>
        <w:sdt>
          <w:sdtPr>
            <w:id w:val="2113386651"/>
            <w:placeholder>
              <w:docPart w:val="3ED4C9A99B8D4543802B4B6AF7EDE5AF"/>
            </w:placeholder>
            <w:text/>
          </w:sdtPr>
          <w:sdtEndPr/>
          <w:sdtContent>
            <w:tc>
              <w:tcPr>
                <w:tcW w:w="4838" w:type="dxa"/>
              </w:tcPr>
              <w:p w:rsidR="000B460B" w:rsidRPr="000B460B" w:rsidRDefault="000B460B" w:rsidP="000B460B">
                <w:r w:rsidRPr="000B460B">
                  <w:t>Face-to-face demonstration and explanation of programs built by student.  Essay questions on in-class exams.</w:t>
                </w:r>
              </w:p>
            </w:tc>
          </w:sdtContent>
        </w:sdt>
      </w:tr>
      <w:tr w:rsidR="000B460B" w:rsidRPr="008D6174" w:rsidTr="00DD25DD">
        <w:sdt>
          <w:sdtPr>
            <w:id w:val="-464575773"/>
            <w:placeholder>
              <w:docPart w:val="4611420BAF044563B16A04CF52991AA1"/>
            </w:placeholder>
            <w:text/>
          </w:sdtPr>
          <w:sdtEndPr/>
          <w:sdtContent>
            <w:tc>
              <w:tcPr>
                <w:tcW w:w="4838" w:type="dxa"/>
              </w:tcPr>
              <w:p w:rsidR="000B460B" w:rsidRPr="000B460B" w:rsidRDefault="000B460B" w:rsidP="000B460B">
                <w:r w:rsidRPr="000B460B">
                  <w:t xml:space="preserve">Construct programs utilizing </w:t>
                </w:r>
                <w:r>
                  <w:t>lists and maps</w:t>
                </w:r>
                <w:r w:rsidRPr="000B460B">
                  <w:t>.</w:t>
                </w:r>
              </w:p>
            </w:tc>
          </w:sdtContent>
        </w:sdt>
        <w:sdt>
          <w:sdtPr>
            <w:id w:val="1764335321"/>
            <w:placeholder>
              <w:docPart w:val="500DAF4378BC41F988C5971223C9671F"/>
            </w:placeholder>
            <w:text/>
          </w:sdtPr>
          <w:sdtEndPr/>
          <w:sdtContent>
            <w:tc>
              <w:tcPr>
                <w:tcW w:w="4838" w:type="dxa"/>
              </w:tcPr>
              <w:p w:rsidR="000B460B" w:rsidRPr="000B460B" w:rsidRDefault="000B460B" w:rsidP="000B460B">
                <w:r w:rsidRPr="000B460B">
                  <w:t>Face-to-face demonstration and explanation of programs built by student.  Essay questions on in-class exams.</w:t>
                </w:r>
              </w:p>
            </w:tc>
          </w:sdtContent>
        </w:sdt>
      </w:tr>
      <w:tr w:rsidR="000B460B" w:rsidRPr="008D6174" w:rsidTr="00DD25DD">
        <w:sdt>
          <w:sdtPr>
            <w:id w:val="-1511673610"/>
            <w:placeholder>
              <w:docPart w:val="AF90DD1E0408497691E3ACF471C18587"/>
            </w:placeholder>
            <w:text/>
          </w:sdtPr>
          <w:sdtEndPr/>
          <w:sdtContent>
            <w:tc>
              <w:tcPr>
                <w:tcW w:w="4838" w:type="dxa"/>
              </w:tcPr>
              <w:p w:rsidR="000B460B" w:rsidRPr="000B460B" w:rsidRDefault="000B460B" w:rsidP="000B460B">
                <w:r>
                  <w:t>Draw shapes to demonstrate the use of conditional and control structures and student-created functions</w:t>
                </w:r>
                <w:r w:rsidRPr="000B460B">
                  <w:t>.</w:t>
                </w:r>
              </w:p>
            </w:tc>
          </w:sdtContent>
        </w:sdt>
        <w:sdt>
          <w:sdtPr>
            <w:id w:val="1255867313"/>
            <w:placeholder>
              <w:docPart w:val="B10EF1DDB9A94650825977AAFD92E092"/>
            </w:placeholder>
            <w:text/>
          </w:sdtPr>
          <w:sdtEndPr/>
          <w:sdtContent>
            <w:tc>
              <w:tcPr>
                <w:tcW w:w="4838" w:type="dxa"/>
              </w:tcPr>
              <w:p w:rsidR="000B460B" w:rsidRPr="000B460B" w:rsidRDefault="000B460B" w:rsidP="000B460B">
                <w:r w:rsidRPr="000B460B">
                  <w:t>Face-to-face demonstration and explanation of programs built by student.  Essay questions on in-class exams.</w:t>
                </w:r>
              </w:p>
            </w:tc>
          </w:sdtContent>
        </w:sdt>
      </w:tr>
      <w:tr w:rsidR="000B460B" w:rsidRPr="008D6174" w:rsidTr="00DD25DD">
        <w:sdt>
          <w:sdtPr>
            <w:id w:val="1369726137"/>
            <w:placeholder>
              <w:docPart w:val="4C8D7F796D5B47C0A7B5A7045BC31F92"/>
            </w:placeholder>
            <w:text/>
          </w:sdtPr>
          <w:sdtEndPr/>
          <w:sdtContent>
            <w:tc>
              <w:tcPr>
                <w:tcW w:w="4838" w:type="dxa"/>
              </w:tcPr>
              <w:p w:rsidR="000B460B" w:rsidRPr="000B460B" w:rsidRDefault="000B460B" w:rsidP="000B460B">
                <w:r w:rsidRPr="000B460B">
                  <w:t xml:space="preserve">Create, test and </w:t>
                </w:r>
                <w:r>
                  <w:t>debug simple programs</w:t>
                </w:r>
                <w:r w:rsidRPr="000B460B">
                  <w:t>.</w:t>
                </w:r>
              </w:p>
            </w:tc>
          </w:sdtContent>
        </w:sdt>
        <w:sdt>
          <w:sdtPr>
            <w:id w:val="-637029444"/>
            <w:placeholder>
              <w:docPart w:val="6A6E8A023152454E8E12B3F556F21408"/>
            </w:placeholder>
            <w:text/>
          </w:sdtPr>
          <w:sdtEndPr/>
          <w:sdtContent>
            <w:tc>
              <w:tcPr>
                <w:tcW w:w="4838" w:type="dxa"/>
              </w:tcPr>
              <w:p w:rsidR="000B460B" w:rsidRPr="000B460B" w:rsidRDefault="000B460B" w:rsidP="000B460B">
                <w:r w:rsidRPr="000B460B">
                  <w:t>Face-to-face demonstration and explanation of programs built by student.  Essay questions on in-class exams.</w:t>
                </w:r>
              </w:p>
            </w:tc>
          </w:sdtContent>
        </w:sdt>
      </w:tr>
      <w:permEnd w:id="1234665438"/>
    </w:tbl>
    <w:p w:rsidR="00A30C23" w:rsidRDefault="00A30C23" w:rsidP="006D57D0">
      <w:pPr>
        <w:pStyle w:val="NoSpacing"/>
        <w:rPr>
          <w:b/>
        </w:rPr>
        <w:sectPr w:rsidR="00A30C23" w:rsidSect="00863A39">
          <w:type w:val="continuous"/>
          <w:pgSz w:w="12240" w:h="15840"/>
          <w:pgMar w:top="1440" w:right="1440" w:bottom="1440" w:left="1440" w:header="720" w:footer="720" w:gutter="0"/>
          <w:cols w:space="720"/>
          <w:docGrid w:linePitch="360"/>
        </w:sectPr>
      </w:pPr>
    </w:p>
    <w:p w:rsidR="008D6174" w:rsidRDefault="00F7127A" w:rsidP="0007681C">
      <w:pPr>
        <w:pStyle w:val="Heading2"/>
        <w:spacing w:before="240"/>
      </w:pPr>
      <w:permStart w:id="694055881" w:edGrp="everyone"/>
      <w:r w:rsidRPr="008D6174">
        <w:lastRenderedPageBreak/>
        <w:t>COURSE OUTLINE:</w:t>
      </w:r>
      <w:r w:rsidR="00200577">
        <w:t xml:space="preserve"> </w:t>
      </w:r>
    </w:p>
    <w:p w:rsidR="00182605" w:rsidRDefault="00D65C45" w:rsidP="00182605">
      <w:pPr>
        <w:pStyle w:val="SingleSpaceNormal"/>
      </w:pPr>
      <w:r>
        <w:t>Using the development interface</w:t>
      </w:r>
    </w:p>
    <w:p w:rsidR="00182605" w:rsidRPr="00182605" w:rsidRDefault="00D65C45" w:rsidP="00182605">
      <w:pPr>
        <w:pStyle w:val="SingleSpaceNormal"/>
      </w:pPr>
      <w:r>
        <w:t>Calculations, variables, and input</w:t>
      </w:r>
    </w:p>
    <w:p w:rsidR="00917667" w:rsidRDefault="00D65C45" w:rsidP="00182605">
      <w:pPr>
        <w:pStyle w:val="SingleSpaceNormal"/>
      </w:pPr>
      <w:r>
        <w:t>String formatting</w:t>
      </w:r>
    </w:p>
    <w:p w:rsidR="00D65C45" w:rsidRDefault="00D65C45" w:rsidP="00182605">
      <w:pPr>
        <w:pStyle w:val="SingleSpaceNormal"/>
      </w:pPr>
      <w:r>
        <w:t>Lists and maps</w:t>
      </w:r>
    </w:p>
    <w:p w:rsidR="00D65C45" w:rsidRDefault="00D65C45" w:rsidP="00182605">
      <w:pPr>
        <w:pStyle w:val="SingleSpaceNormal"/>
      </w:pPr>
      <w:r>
        <w:t>Turtle graphics</w:t>
      </w:r>
    </w:p>
    <w:p w:rsidR="00D65C45" w:rsidRDefault="00D65C45" w:rsidP="00182605">
      <w:pPr>
        <w:pStyle w:val="SingleSpaceNormal"/>
      </w:pPr>
      <w:r>
        <w:t>IF statements</w:t>
      </w:r>
    </w:p>
    <w:p w:rsidR="00D65C45" w:rsidRDefault="00D65C45" w:rsidP="00182605">
      <w:pPr>
        <w:pStyle w:val="SingleSpaceNormal"/>
      </w:pPr>
      <w:r>
        <w:t>For loops</w:t>
      </w:r>
    </w:p>
    <w:p w:rsidR="00D65C45" w:rsidRDefault="00D65C45" w:rsidP="00182605">
      <w:pPr>
        <w:pStyle w:val="SingleSpaceNormal"/>
      </w:pPr>
      <w:r>
        <w:t>While loops</w:t>
      </w:r>
    </w:p>
    <w:p w:rsidR="00D65C45" w:rsidRDefault="00D65C45" w:rsidP="00182605">
      <w:pPr>
        <w:pStyle w:val="SingleSpaceNormal"/>
      </w:pPr>
      <w:r>
        <w:t>Functions</w:t>
      </w:r>
    </w:p>
    <w:p w:rsidR="00D65C45" w:rsidRDefault="00D65C45" w:rsidP="00182605">
      <w:pPr>
        <w:pStyle w:val="SingleSpaceNormal"/>
      </w:pPr>
      <w:r>
        <w:t>Classes and objects</w:t>
      </w:r>
    </w:p>
    <w:p w:rsidR="00D65C45" w:rsidRDefault="00D65C45" w:rsidP="00182605">
      <w:pPr>
        <w:pStyle w:val="SingleSpaceNormal"/>
      </w:pPr>
      <w:r>
        <w:t>Basic graphical game project</w:t>
      </w:r>
    </w:p>
    <w:p w:rsidR="00182605" w:rsidRDefault="00182605" w:rsidP="0001077F">
      <w:pPr>
        <w:pStyle w:val="Heading2"/>
      </w:pPr>
      <w:permStart w:id="886782734" w:edGrp="everyone"/>
      <w:permEnd w:id="694055881"/>
    </w:p>
    <w:p w:rsidR="00774F5E" w:rsidRDefault="00774F5E" w:rsidP="0001077F">
      <w:pPr>
        <w:pStyle w:val="Heading2"/>
      </w:pPr>
      <w:r w:rsidRPr="008D6174">
        <w:t xml:space="preserve">COURSE SCHEDULE: </w:t>
      </w:r>
    </w:p>
    <w:tbl>
      <w:tblPr>
        <w:tblW w:w="1036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002"/>
        <w:gridCol w:w="5760"/>
        <w:gridCol w:w="3605"/>
      </w:tblGrid>
      <w:tr w:rsidR="00A841C9" w:rsidRPr="00A841C9" w:rsidTr="00C03656">
        <w:tc>
          <w:tcPr>
            <w:tcW w:w="1002" w:type="dxa"/>
            <w:shd w:val="clear" w:color="auto" w:fill="FFFFFF"/>
            <w:tcMar>
              <w:top w:w="0" w:type="dxa"/>
              <w:left w:w="0" w:type="dxa"/>
              <w:bottom w:w="0" w:type="dxa"/>
              <w:right w:w="0" w:type="dxa"/>
            </w:tcMar>
          </w:tcPr>
          <w:p w:rsidR="00A841C9" w:rsidRPr="00A841C9" w:rsidRDefault="00A841C9" w:rsidP="00A841C9">
            <w:r w:rsidRPr="00A841C9">
              <w:t>Dates</w:t>
            </w:r>
          </w:p>
        </w:tc>
        <w:tc>
          <w:tcPr>
            <w:tcW w:w="5760" w:type="dxa"/>
            <w:shd w:val="clear" w:color="auto" w:fill="FFFFFF"/>
            <w:tcMar>
              <w:top w:w="0" w:type="dxa"/>
              <w:left w:w="0" w:type="dxa"/>
              <w:bottom w:w="0" w:type="dxa"/>
              <w:right w:w="0" w:type="dxa"/>
            </w:tcMar>
          </w:tcPr>
          <w:p w:rsidR="00A841C9" w:rsidRPr="00A841C9" w:rsidRDefault="00A841C9" w:rsidP="00A841C9">
            <w:r w:rsidRPr="00A841C9">
              <w:t>Reading &amp; Homework</w:t>
            </w:r>
          </w:p>
        </w:tc>
        <w:tc>
          <w:tcPr>
            <w:tcW w:w="3600" w:type="dxa"/>
            <w:shd w:val="clear" w:color="auto" w:fill="FFFFFF"/>
            <w:tcMar>
              <w:top w:w="0" w:type="dxa"/>
              <w:left w:w="0" w:type="dxa"/>
              <w:bottom w:w="0" w:type="dxa"/>
              <w:right w:w="0" w:type="dxa"/>
            </w:tcMar>
          </w:tcPr>
          <w:p w:rsidR="00A841C9" w:rsidRPr="00A841C9" w:rsidRDefault="00A841C9" w:rsidP="00A841C9">
            <w:r w:rsidRPr="00A841C9">
              <w:t>Special Activity</w:t>
            </w:r>
          </w:p>
        </w:tc>
      </w:tr>
      <w:tr w:rsidR="00A841C9" w:rsidRPr="00A841C9" w:rsidTr="00C03656">
        <w:tc>
          <w:tcPr>
            <w:tcW w:w="1002"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A841C9" w:rsidRPr="00A841C9" w:rsidRDefault="000831AA" w:rsidP="00A841C9">
            <w:r>
              <w:t>Jan 03</w:t>
            </w:r>
          </w:p>
        </w:tc>
        <w:tc>
          <w:tcPr>
            <w:tcW w:w="5760" w:type="dxa"/>
            <w:shd w:val="clear" w:color="auto" w:fill="FFFFFF"/>
            <w:tcMar>
              <w:top w:w="0" w:type="dxa"/>
              <w:left w:w="0" w:type="dxa"/>
              <w:bottom w:w="0" w:type="dxa"/>
              <w:right w:w="0" w:type="dxa"/>
            </w:tcMar>
          </w:tcPr>
          <w:p w:rsidR="00A841C9" w:rsidRPr="00A841C9" w:rsidRDefault="00A841C9" w:rsidP="00A841C9">
            <w:r w:rsidRPr="00A841C9">
              <w:t xml:space="preserve">  W- First Day Intro</w:t>
            </w:r>
          </w:p>
        </w:tc>
        <w:tc>
          <w:tcPr>
            <w:tcW w:w="3605" w:type="dxa"/>
            <w:shd w:val="clear" w:color="auto" w:fill="FFFFFF"/>
            <w:tcMar>
              <w:top w:w="0" w:type="dxa"/>
              <w:left w:w="0" w:type="dxa"/>
              <w:bottom w:w="0" w:type="dxa"/>
              <w:right w:w="0" w:type="dxa"/>
            </w:tcMar>
          </w:tcPr>
          <w:p w:rsidR="00A841C9" w:rsidRPr="00A841C9" w:rsidRDefault="000831AA" w:rsidP="00A841C9">
            <w:r>
              <w:t>Install python/git</w:t>
            </w:r>
          </w:p>
        </w:tc>
      </w:tr>
      <w:tr w:rsidR="00A841C9" w:rsidRPr="00A841C9" w:rsidTr="00C03656">
        <w:tc>
          <w:tcPr>
            <w:tcW w:w="1002"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A841C9" w:rsidRPr="00A841C9" w:rsidRDefault="007C628F" w:rsidP="00A841C9">
            <w:r>
              <w:t>J</w:t>
            </w:r>
            <w:r w:rsidRPr="007C628F">
              <w:t xml:space="preserve">an </w:t>
            </w:r>
            <w:r>
              <w:t>08</w:t>
            </w:r>
          </w:p>
          <w:p w:rsidR="00A841C9" w:rsidRPr="00A841C9" w:rsidRDefault="007C628F" w:rsidP="00A841C9">
            <w:r>
              <w:t>J</w:t>
            </w:r>
            <w:r w:rsidRPr="007C628F">
              <w:t xml:space="preserve">an </w:t>
            </w:r>
            <w:r w:rsidR="00241E1B">
              <w:t>1</w:t>
            </w:r>
            <w:r>
              <w:t>0</w:t>
            </w:r>
          </w:p>
        </w:tc>
        <w:tc>
          <w:tcPr>
            <w:tcW w:w="5760" w:type="dxa"/>
            <w:shd w:val="clear" w:color="auto" w:fill="FFFFFF"/>
            <w:tcMar>
              <w:top w:w="0" w:type="dxa"/>
              <w:left w:w="0" w:type="dxa"/>
              <w:bottom w:w="0" w:type="dxa"/>
              <w:right w:w="0" w:type="dxa"/>
            </w:tcMar>
          </w:tcPr>
          <w:p w:rsidR="00A841C9" w:rsidRPr="00A841C9" w:rsidRDefault="00A841C9" w:rsidP="00A841C9">
            <w:r w:rsidRPr="00A841C9">
              <w:t xml:space="preserve">  M- Ch </w:t>
            </w:r>
            <w:proofErr w:type="gramStart"/>
            <w:r w:rsidRPr="00A841C9">
              <w:t>1  Hello</w:t>
            </w:r>
            <w:proofErr w:type="gramEnd"/>
            <w:r w:rsidRPr="00A841C9">
              <w:t xml:space="preserve"> World</w:t>
            </w:r>
          </w:p>
          <w:p w:rsidR="00A841C9" w:rsidRPr="00A841C9" w:rsidRDefault="00A841C9" w:rsidP="00A841C9">
            <w:r w:rsidRPr="00A841C9">
              <w:t xml:space="preserve">  W- Ch 2  Calculations, Variables, Input</w:t>
            </w:r>
          </w:p>
        </w:tc>
        <w:tc>
          <w:tcPr>
            <w:tcW w:w="3605" w:type="dxa"/>
            <w:shd w:val="clear" w:color="auto" w:fill="FFFFFF"/>
            <w:tcMar>
              <w:top w:w="0" w:type="dxa"/>
              <w:left w:w="0" w:type="dxa"/>
              <w:bottom w:w="0" w:type="dxa"/>
              <w:right w:w="0" w:type="dxa"/>
            </w:tcMar>
          </w:tcPr>
          <w:p w:rsidR="00A841C9" w:rsidRPr="00A841C9" w:rsidRDefault="00A841C9" w:rsidP="00A841C9">
            <w:r w:rsidRPr="00A841C9">
              <w:t xml:space="preserve">Ch 1 Hello World Lab </w:t>
            </w:r>
          </w:p>
          <w:p w:rsidR="00A841C9" w:rsidRPr="00A841C9" w:rsidRDefault="00A841C9" w:rsidP="00A841C9">
            <w:r w:rsidRPr="00A841C9">
              <w:t>Ch 2 Multiplier Lab</w:t>
            </w:r>
          </w:p>
        </w:tc>
      </w:tr>
      <w:tr w:rsidR="00A841C9" w:rsidRPr="00A841C9" w:rsidTr="00C03656">
        <w:tc>
          <w:tcPr>
            <w:tcW w:w="1002"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A841C9" w:rsidRPr="00A841C9" w:rsidRDefault="007C628F" w:rsidP="00A841C9">
            <w:r>
              <w:t>J</w:t>
            </w:r>
            <w:r w:rsidRPr="007C628F">
              <w:t xml:space="preserve">an </w:t>
            </w:r>
            <w:r w:rsidR="00241E1B">
              <w:t>1</w:t>
            </w:r>
            <w:r>
              <w:t>5</w:t>
            </w:r>
          </w:p>
          <w:p w:rsidR="00A841C9" w:rsidRPr="00A841C9" w:rsidRDefault="007C628F" w:rsidP="00A841C9">
            <w:r>
              <w:t>J</w:t>
            </w:r>
            <w:r w:rsidRPr="007C628F">
              <w:t xml:space="preserve">an </w:t>
            </w:r>
            <w:r w:rsidR="00241E1B">
              <w:t>1</w:t>
            </w:r>
            <w:r>
              <w:t>7</w:t>
            </w:r>
          </w:p>
        </w:tc>
        <w:tc>
          <w:tcPr>
            <w:tcW w:w="5760" w:type="dxa"/>
            <w:shd w:val="clear" w:color="auto" w:fill="FFFFFF"/>
            <w:tcMar>
              <w:top w:w="0" w:type="dxa"/>
              <w:left w:w="0" w:type="dxa"/>
              <w:bottom w:w="0" w:type="dxa"/>
              <w:right w:w="0" w:type="dxa"/>
            </w:tcMar>
          </w:tcPr>
          <w:p w:rsidR="00A841C9" w:rsidRPr="00A841C9" w:rsidRDefault="00A841C9" w:rsidP="00A841C9">
            <w:r w:rsidRPr="00A841C9">
              <w:t xml:space="preserve">  M- </w:t>
            </w:r>
            <w:r w:rsidR="008B1F98" w:rsidRPr="008B1F98">
              <w:t xml:space="preserve">Martin Luther King Jr. Day </w:t>
            </w:r>
            <w:r w:rsidR="008B1F98">
              <w:t>(No class)</w:t>
            </w:r>
          </w:p>
          <w:p w:rsidR="00A841C9" w:rsidRPr="00A841C9" w:rsidRDefault="00A841C9" w:rsidP="00A841C9">
            <w:r w:rsidRPr="00A841C9">
              <w:t xml:space="preserve">  W- </w:t>
            </w:r>
            <w:r w:rsidR="008B1F98">
              <w:t>Ch 3</w:t>
            </w:r>
            <w:proofErr w:type="gramStart"/>
            <w:r w:rsidR="008B1F98">
              <w:t>a  Strings</w:t>
            </w:r>
            <w:proofErr w:type="gramEnd"/>
          </w:p>
        </w:tc>
        <w:tc>
          <w:tcPr>
            <w:tcW w:w="3605" w:type="dxa"/>
            <w:shd w:val="clear" w:color="auto" w:fill="FFFFFF"/>
            <w:tcMar>
              <w:top w:w="0" w:type="dxa"/>
              <w:left w:w="0" w:type="dxa"/>
              <w:bottom w:w="0" w:type="dxa"/>
              <w:right w:w="0" w:type="dxa"/>
            </w:tcMar>
          </w:tcPr>
          <w:p w:rsidR="00A841C9" w:rsidRPr="00A841C9" w:rsidRDefault="00A841C9" w:rsidP="00A841C9">
            <w:r w:rsidRPr="00A841C9">
              <w:t xml:space="preserve">Ch 3a String Formatting Lab </w:t>
            </w:r>
          </w:p>
          <w:p w:rsidR="00A841C9" w:rsidRPr="00A841C9" w:rsidRDefault="00A841C9" w:rsidP="00A841C9"/>
        </w:tc>
      </w:tr>
      <w:tr w:rsidR="00A841C9" w:rsidRPr="00A841C9" w:rsidTr="00C03656">
        <w:tc>
          <w:tcPr>
            <w:tcW w:w="1002"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A841C9" w:rsidRPr="00A841C9" w:rsidRDefault="007C628F" w:rsidP="00A841C9">
            <w:r>
              <w:t>J</w:t>
            </w:r>
            <w:r w:rsidRPr="007C628F">
              <w:t xml:space="preserve">an </w:t>
            </w:r>
            <w:r w:rsidR="00241E1B">
              <w:t>2</w:t>
            </w:r>
            <w:r>
              <w:t>2</w:t>
            </w:r>
          </w:p>
          <w:p w:rsidR="00A841C9" w:rsidRPr="00A841C9" w:rsidRDefault="007C628F" w:rsidP="00A841C9">
            <w:r>
              <w:t>J</w:t>
            </w:r>
            <w:r w:rsidRPr="007C628F">
              <w:t xml:space="preserve">an </w:t>
            </w:r>
            <w:r w:rsidR="00241E1B">
              <w:t>2</w:t>
            </w:r>
            <w:r>
              <w:t>4</w:t>
            </w:r>
          </w:p>
        </w:tc>
        <w:tc>
          <w:tcPr>
            <w:tcW w:w="5760" w:type="dxa"/>
            <w:shd w:val="clear" w:color="auto" w:fill="FFFFFF"/>
            <w:tcMar>
              <w:top w:w="0" w:type="dxa"/>
              <w:left w:w="0" w:type="dxa"/>
              <w:bottom w:w="0" w:type="dxa"/>
              <w:right w:w="0" w:type="dxa"/>
            </w:tcMar>
          </w:tcPr>
          <w:p w:rsidR="00A841C9" w:rsidRPr="00A841C9" w:rsidRDefault="00A841C9" w:rsidP="00A841C9">
            <w:r w:rsidRPr="00A841C9">
              <w:t>  M- Ch 3</w:t>
            </w:r>
            <w:proofErr w:type="gramStart"/>
            <w:r w:rsidRPr="00A841C9">
              <w:t>b  Lists</w:t>
            </w:r>
            <w:proofErr w:type="gramEnd"/>
            <w:r w:rsidRPr="00A841C9">
              <w:t>, Tuples, Maps          </w:t>
            </w:r>
          </w:p>
          <w:p w:rsidR="00A841C9" w:rsidRPr="00A841C9" w:rsidRDefault="00A841C9" w:rsidP="00A841C9">
            <w:r w:rsidRPr="00A841C9">
              <w:t>  W- Ch 4  Turtle Graphics</w:t>
            </w:r>
          </w:p>
        </w:tc>
        <w:tc>
          <w:tcPr>
            <w:tcW w:w="3605" w:type="dxa"/>
            <w:shd w:val="clear" w:color="auto" w:fill="FFFFFF"/>
            <w:tcMar>
              <w:top w:w="0" w:type="dxa"/>
              <w:left w:w="0" w:type="dxa"/>
              <w:bottom w:w="0" w:type="dxa"/>
              <w:right w:w="0" w:type="dxa"/>
            </w:tcMar>
          </w:tcPr>
          <w:p w:rsidR="00A841C9" w:rsidRPr="00A841C9" w:rsidRDefault="00A841C9" w:rsidP="00A841C9">
            <w:r w:rsidRPr="00A841C9">
              <w:t>Ch 3b Phonebook Lab</w:t>
            </w:r>
          </w:p>
          <w:p w:rsidR="00A841C9" w:rsidRPr="00A841C9" w:rsidRDefault="00A841C9" w:rsidP="00A841C9">
            <w:r w:rsidRPr="00A841C9">
              <w:t>Ch4  Initials Lab</w:t>
            </w:r>
          </w:p>
        </w:tc>
      </w:tr>
      <w:tr w:rsidR="00A841C9" w:rsidRPr="00A841C9" w:rsidTr="00C03656">
        <w:tc>
          <w:tcPr>
            <w:tcW w:w="1002"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A841C9" w:rsidRPr="00A841C9" w:rsidRDefault="007C628F" w:rsidP="00A841C9">
            <w:r>
              <w:t>Jan</w:t>
            </w:r>
            <w:r w:rsidR="00241E1B">
              <w:t xml:space="preserve"> </w:t>
            </w:r>
            <w:r>
              <w:t>29</w:t>
            </w:r>
          </w:p>
          <w:p w:rsidR="00A841C9" w:rsidRPr="00A841C9" w:rsidRDefault="007C628F" w:rsidP="00A841C9">
            <w:r>
              <w:t>Jan</w:t>
            </w:r>
            <w:r w:rsidR="00241E1B">
              <w:t xml:space="preserve"> 3</w:t>
            </w:r>
            <w:r>
              <w:t>1</w:t>
            </w:r>
          </w:p>
        </w:tc>
        <w:tc>
          <w:tcPr>
            <w:tcW w:w="5760" w:type="dxa"/>
            <w:shd w:val="clear" w:color="auto" w:fill="FFFFFF"/>
            <w:tcMar>
              <w:top w:w="0" w:type="dxa"/>
              <w:left w:w="0" w:type="dxa"/>
              <w:bottom w:w="0" w:type="dxa"/>
              <w:right w:w="0" w:type="dxa"/>
            </w:tcMar>
          </w:tcPr>
          <w:p w:rsidR="00A841C9" w:rsidRPr="00A841C9" w:rsidRDefault="00A841C9" w:rsidP="00A841C9">
            <w:r w:rsidRPr="00A841C9">
              <w:t xml:space="preserve">  M- Ch </w:t>
            </w:r>
            <w:proofErr w:type="gramStart"/>
            <w:r w:rsidRPr="00A841C9">
              <w:t>5  IF</w:t>
            </w:r>
            <w:proofErr w:type="gramEnd"/>
            <w:r w:rsidRPr="00A841C9">
              <w:t xml:space="preserve">, ELIF, ELSE </w:t>
            </w:r>
          </w:p>
          <w:p w:rsidR="00A841C9" w:rsidRPr="00A841C9" w:rsidRDefault="00A841C9" w:rsidP="00A841C9">
            <w:r w:rsidRPr="00A841C9">
              <w:t xml:space="preserve">  W- (continue)</w:t>
            </w:r>
          </w:p>
        </w:tc>
        <w:tc>
          <w:tcPr>
            <w:tcW w:w="3605" w:type="dxa"/>
            <w:shd w:val="clear" w:color="auto" w:fill="FFFFFF"/>
            <w:tcMar>
              <w:top w:w="0" w:type="dxa"/>
              <w:left w:w="0" w:type="dxa"/>
              <w:bottom w:w="0" w:type="dxa"/>
              <w:right w:w="0" w:type="dxa"/>
            </w:tcMar>
          </w:tcPr>
          <w:p w:rsidR="00A841C9" w:rsidRPr="00A841C9" w:rsidRDefault="00A841C9" w:rsidP="00A841C9">
            <w:r w:rsidRPr="00A841C9">
              <w:t>Ch 5 Shape Drawer Lab</w:t>
            </w:r>
          </w:p>
          <w:p w:rsidR="00A841C9" w:rsidRPr="00A841C9" w:rsidRDefault="00A841C9" w:rsidP="00A841C9"/>
        </w:tc>
      </w:tr>
      <w:tr w:rsidR="00A841C9" w:rsidRPr="00A841C9" w:rsidTr="00C03656">
        <w:tc>
          <w:tcPr>
            <w:tcW w:w="1002"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A841C9" w:rsidRPr="00A841C9" w:rsidRDefault="007C628F" w:rsidP="00A841C9">
            <w:r>
              <w:t>Feb</w:t>
            </w:r>
            <w:r w:rsidR="00241E1B" w:rsidRPr="00241E1B">
              <w:t xml:space="preserve"> </w:t>
            </w:r>
            <w:r w:rsidR="00241E1B">
              <w:t>0</w:t>
            </w:r>
            <w:r w:rsidR="008B1F98">
              <w:t>5</w:t>
            </w:r>
          </w:p>
          <w:p w:rsidR="00A841C9" w:rsidRPr="00A841C9" w:rsidRDefault="007C628F" w:rsidP="00A841C9">
            <w:r>
              <w:t>F</w:t>
            </w:r>
            <w:r w:rsidRPr="007C628F">
              <w:t xml:space="preserve">eb </w:t>
            </w:r>
            <w:r w:rsidR="008B1F98">
              <w:t>07</w:t>
            </w:r>
          </w:p>
        </w:tc>
        <w:tc>
          <w:tcPr>
            <w:tcW w:w="5760" w:type="dxa"/>
            <w:shd w:val="clear" w:color="auto" w:fill="FFFFFF"/>
            <w:tcMar>
              <w:top w:w="0" w:type="dxa"/>
              <w:left w:w="0" w:type="dxa"/>
              <w:bottom w:w="0" w:type="dxa"/>
              <w:right w:w="0" w:type="dxa"/>
            </w:tcMar>
          </w:tcPr>
          <w:p w:rsidR="00A841C9" w:rsidRPr="00A841C9" w:rsidRDefault="00A841C9" w:rsidP="00A841C9">
            <w:r w:rsidRPr="00A841C9">
              <w:t xml:space="preserve">  M- Study Day (attendance optional)</w:t>
            </w:r>
          </w:p>
          <w:p w:rsidR="00A841C9" w:rsidRPr="00A841C9" w:rsidRDefault="00A841C9" w:rsidP="00A841C9">
            <w:r w:rsidRPr="00A841C9">
              <w:t xml:space="preserve">  W- Midterm Exam Ch. 1-5</w:t>
            </w:r>
          </w:p>
        </w:tc>
        <w:tc>
          <w:tcPr>
            <w:tcW w:w="3605" w:type="dxa"/>
            <w:shd w:val="clear" w:color="auto" w:fill="FFFFFF"/>
            <w:tcMar>
              <w:top w:w="0" w:type="dxa"/>
              <w:left w:w="0" w:type="dxa"/>
              <w:bottom w:w="0" w:type="dxa"/>
              <w:right w:w="0" w:type="dxa"/>
            </w:tcMar>
          </w:tcPr>
          <w:p w:rsidR="00A841C9" w:rsidRPr="00A841C9" w:rsidRDefault="00A841C9" w:rsidP="00A841C9"/>
        </w:tc>
      </w:tr>
      <w:tr w:rsidR="00A841C9" w:rsidRPr="00A841C9" w:rsidTr="00C03656">
        <w:tc>
          <w:tcPr>
            <w:tcW w:w="1002" w:type="dxa"/>
            <w:tcBorders>
              <w:top w:val="single" w:sz="4" w:space="0" w:color="000000"/>
              <w:left w:val="single" w:sz="4" w:space="0" w:color="000000"/>
            </w:tcBorders>
            <w:shd w:val="clear" w:color="auto" w:fill="auto"/>
            <w:tcMar>
              <w:top w:w="0" w:type="dxa"/>
              <w:left w:w="0" w:type="dxa"/>
              <w:bottom w:w="0" w:type="dxa"/>
              <w:right w:w="0" w:type="dxa"/>
            </w:tcMar>
          </w:tcPr>
          <w:p w:rsidR="00A841C9" w:rsidRPr="00A841C9" w:rsidRDefault="007C628F" w:rsidP="00A841C9">
            <w:r>
              <w:t>F</w:t>
            </w:r>
            <w:r w:rsidRPr="007C628F">
              <w:t xml:space="preserve">eb </w:t>
            </w:r>
            <w:r w:rsidR="00241E1B">
              <w:t>1</w:t>
            </w:r>
            <w:r w:rsidR="008B1F98">
              <w:t>2</w:t>
            </w:r>
          </w:p>
          <w:p w:rsidR="00A841C9" w:rsidRPr="00A841C9" w:rsidRDefault="007C628F" w:rsidP="00A841C9">
            <w:r>
              <w:t>F</w:t>
            </w:r>
            <w:r w:rsidRPr="007C628F">
              <w:t xml:space="preserve">eb </w:t>
            </w:r>
            <w:r w:rsidR="00241E1B">
              <w:t>1</w:t>
            </w:r>
            <w:r w:rsidR="008B1F98">
              <w:t>4</w:t>
            </w:r>
          </w:p>
        </w:tc>
        <w:tc>
          <w:tcPr>
            <w:tcW w:w="5760" w:type="dxa"/>
            <w:shd w:val="clear" w:color="auto" w:fill="FFFFFF"/>
            <w:tcMar>
              <w:top w:w="0" w:type="dxa"/>
              <w:left w:w="0" w:type="dxa"/>
              <w:bottom w:w="0" w:type="dxa"/>
              <w:right w:w="0" w:type="dxa"/>
            </w:tcMar>
          </w:tcPr>
          <w:p w:rsidR="00A841C9" w:rsidRPr="00A841C9" w:rsidRDefault="00A841C9" w:rsidP="00A841C9">
            <w:r w:rsidRPr="00A841C9">
              <w:t>  M- Ch 6</w:t>
            </w:r>
            <w:proofErr w:type="gramStart"/>
            <w:r w:rsidRPr="00A841C9">
              <w:t>a  FOR</w:t>
            </w:r>
            <w:proofErr w:type="gramEnd"/>
            <w:r w:rsidRPr="00A841C9">
              <w:t xml:space="preserve"> Loops         </w:t>
            </w:r>
          </w:p>
          <w:p w:rsidR="00A841C9" w:rsidRPr="00A841C9" w:rsidRDefault="00A841C9" w:rsidP="00A841C9">
            <w:r w:rsidRPr="00A841C9">
              <w:t xml:space="preserve">  W- (continue)</w:t>
            </w:r>
          </w:p>
        </w:tc>
        <w:tc>
          <w:tcPr>
            <w:tcW w:w="3605" w:type="dxa"/>
            <w:shd w:val="clear" w:color="auto" w:fill="FFFFFF"/>
            <w:tcMar>
              <w:top w:w="0" w:type="dxa"/>
              <w:left w:w="0" w:type="dxa"/>
              <w:bottom w:w="0" w:type="dxa"/>
              <w:right w:w="0" w:type="dxa"/>
            </w:tcMar>
          </w:tcPr>
          <w:p w:rsidR="00A841C9" w:rsidRPr="00A841C9" w:rsidRDefault="00A841C9" w:rsidP="00A841C9">
            <w:r w:rsidRPr="00A841C9">
              <w:t>Ch 6a Multiple Shape Drawer Lab</w:t>
            </w:r>
          </w:p>
          <w:p w:rsidR="00A841C9" w:rsidRPr="00A841C9" w:rsidRDefault="00A841C9" w:rsidP="00A841C9"/>
        </w:tc>
      </w:tr>
      <w:tr w:rsidR="00A841C9" w:rsidRPr="00A841C9" w:rsidTr="00C03656">
        <w:tc>
          <w:tcPr>
            <w:tcW w:w="1002"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A841C9" w:rsidRPr="00A841C9" w:rsidRDefault="007C628F" w:rsidP="00A841C9">
            <w:r>
              <w:t>F</w:t>
            </w:r>
            <w:r w:rsidRPr="007C628F">
              <w:t xml:space="preserve">eb </w:t>
            </w:r>
            <w:r w:rsidR="008B1F98">
              <w:t>19</w:t>
            </w:r>
          </w:p>
          <w:p w:rsidR="00A841C9" w:rsidRPr="00A841C9" w:rsidRDefault="007C628F" w:rsidP="00A841C9">
            <w:r>
              <w:t>F</w:t>
            </w:r>
            <w:r w:rsidRPr="007C628F">
              <w:t xml:space="preserve">eb </w:t>
            </w:r>
            <w:r w:rsidR="008B1F98">
              <w:t>21</w:t>
            </w:r>
          </w:p>
        </w:tc>
        <w:tc>
          <w:tcPr>
            <w:tcW w:w="5760" w:type="dxa"/>
            <w:shd w:val="clear" w:color="auto" w:fill="FFFFFF"/>
            <w:tcMar>
              <w:top w:w="0" w:type="dxa"/>
              <w:left w:w="0" w:type="dxa"/>
              <w:bottom w:w="0" w:type="dxa"/>
              <w:right w:w="0" w:type="dxa"/>
            </w:tcMar>
          </w:tcPr>
          <w:p w:rsidR="00241E1B" w:rsidRDefault="00A841C9" w:rsidP="00A841C9">
            <w:r w:rsidRPr="00A841C9">
              <w:t xml:space="preserve">  M- </w:t>
            </w:r>
            <w:r w:rsidR="00832D32" w:rsidRPr="00832D32">
              <w:t>Presidents Day Holiday</w:t>
            </w:r>
            <w:r w:rsidR="00832D32">
              <w:t xml:space="preserve"> (N</w:t>
            </w:r>
            <w:r w:rsidR="00832D32" w:rsidRPr="00832D32">
              <w:t>o class</w:t>
            </w:r>
            <w:r w:rsidR="00832D32">
              <w:t>)</w:t>
            </w:r>
          </w:p>
          <w:p w:rsidR="00A841C9" w:rsidRPr="00A841C9" w:rsidRDefault="00A841C9" w:rsidP="00A841C9">
            <w:r w:rsidRPr="00A841C9">
              <w:t>  W-</w:t>
            </w:r>
            <w:r w:rsidR="00832D32">
              <w:t xml:space="preserve"> </w:t>
            </w:r>
            <w:r w:rsidR="00832D32" w:rsidRPr="00832D32">
              <w:t>Ch 6b  WHILE Loops</w:t>
            </w:r>
            <w:bookmarkStart w:id="0" w:name="_GoBack"/>
            <w:bookmarkEnd w:id="0"/>
            <w:r w:rsidRPr="00A841C9">
              <w:t xml:space="preserve"> </w:t>
            </w:r>
          </w:p>
        </w:tc>
        <w:tc>
          <w:tcPr>
            <w:tcW w:w="3605" w:type="dxa"/>
            <w:shd w:val="clear" w:color="auto" w:fill="FFFFFF"/>
            <w:tcMar>
              <w:top w:w="0" w:type="dxa"/>
              <w:left w:w="0" w:type="dxa"/>
              <w:bottom w:w="0" w:type="dxa"/>
              <w:right w:w="0" w:type="dxa"/>
            </w:tcMar>
          </w:tcPr>
          <w:p w:rsidR="00A841C9" w:rsidRPr="00A841C9" w:rsidRDefault="00A841C9" w:rsidP="00A841C9"/>
        </w:tc>
      </w:tr>
      <w:tr w:rsidR="00A841C9" w:rsidRPr="00A841C9" w:rsidTr="00C03656">
        <w:tc>
          <w:tcPr>
            <w:tcW w:w="1002"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A841C9" w:rsidRPr="00A841C9" w:rsidRDefault="007C628F" w:rsidP="00A841C9">
            <w:r>
              <w:t>F</w:t>
            </w:r>
            <w:r w:rsidRPr="007C628F">
              <w:t xml:space="preserve">eb </w:t>
            </w:r>
            <w:r w:rsidR="00250B1F">
              <w:t>2</w:t>
            </w:r>
            <w:r w:rsidR="008B1F98">
              <w:t>6</w:t>
            </w:r>
          </w:p>
          <w:p w:rsidR="00A841C9" w:rsidRPr="00A841C9" w:rsidRDefault="007C628F" w:rsidP="00A841C9">
            <w:r>
              <w:lastRenderedPageBreak/>
              <w:t>F</w:t>
            </w:r>
            <w:r w:rsidRPr="007C628F">
              <w:t xml:space="preserve">eb </w:t>
            </w:r>
            <w:r w:rsidR="008B1F98">
              <w:t>28</w:t>
            </w:r>
          </w:p>
        </w:tc>
        <w:tc>
          <w:tcPr>
            <w:tcW w:w="5760" w:type="dxa"/>
            <w:shd w:val="clear" w:color="auto" w:fill="FFFFFF"/>
            <w:tcMar>
              <w:top w:w="0" w:type="dxa"/>
              <w:left w:w="0" w:type="dxa"/>
              <w:bottom w:w="0" w:type="dxa"/>
              <w:right w:w="0" w:type="dxa"/>
            </w:tcMar>
          </w:tcPr>
          <w:p w:rsidR="00A841C9" w:rsidRPr="00A841C9" w:rsidRDefault="00A841C9" w:rsidP="00A841C9">
            <w:r w:rsidRPr="00A841C9">
              <w:lastRenderedPageBreak/>
              <w:t xml:space="preserve">  M- </w:t>
            </w:r>
            <w:r w:rsidR="00241E1B" w:rsidRPr="00A841C9">
              <w:t xml:space="preserve">Ch </w:t>
            </w:r>
            <w:proofErr w:type="gramStart"/>
            <w:r w:rsidR="00241E1B" w:rsidRPr="00A841C9">
              <w:t>7  Functions</w:t>
            </w:r>
            <w:proofErr w:type="gramEnd"/>
          </w:p>
          <w:p w:rsidR="00A841C9" w:rsidRPr="00A841C9" w:rsidRDefault="00A841C9" w:rsidP="00A841C9">
            <w:r w:rsidRPr="00A841C9">
              <w:lastRenderedPageBreak/>
              <w:t xml:space="preserve">  W- </w:t>
            </w:r>
            <w:r w:rsidR="00241E1B">
              <w:t>(continue)</w:t>
            </w:r>
          </w:p>
        </w:tc>
        <w:tc>
          <w:tcPr>
            <w:tcW w:w="3605" w:type="dxa"/>
            <w:shd w:val="clear" w:color="auto" w:fill="FFFFFF"/>
            <w:tcMar>
              <w:top w:w="0" w:type="dxa"/>
              <w:left w:w="0" w:type="dxa"/>
              <w:bottom w:w="0" w:type="dxa"/>
              <w:right w:w="0" w:type="dxa"/>
            </w:tcMar>
          </w:tcPr>
          <w:p w:rsidR="00A841C9" w:rsidRPr="00A841C9" w:rsidRDefault="00A841C9" w:rsidP="00A841C9">
            <w:r w:rsidRPr="00A841C9">
              <w:lastRenderedPageBreak/>
              <w:t xml:space="preserve">Ch 6b </w:t>
            </w:r>
            <w:proofErr w:type="spellStart"/>
            <w:r w:rsidRPr="00A841C9">
              <w:t>Mult</w:t>
            </w:r>
            <w:proofErr w:type="spellEnd"/>
            <w:r w:rsidRPr="00A841C9">
              <w:t xml:space="preserve"> Shape Drawer in Loop </w:t>
            </w:r>
          </w:p>
          <w:p w:rsidR="00A841C9" w:rsidRPr="00A841C9" w:rsidRDefault="00A841C9" w:rsidP="00A841C9">
            <w:r w:rsidRPr="00A841C9">
              <w:lastRenderedPageBreak/>
              <w:t>Ch 7 Shapes Drawn w/Functions</w:t>
            </w:r>
          </w:p>
        </w:tc>
      </w:tr>
      <w:tr w:rsidR="00A841C9" w:rsidRPr="00A841C9" w:rsidTr="00C03656">
        <w:tc>
          <w:tcPr>
            <w:tcW w:w="1002"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A841C9" w:rsidRPr="00A841C9" w:rsidRDefault="008B1F98" w:rsidP="00A841C9">
            <w:r>
              <w:lastRenderedPageBreak/>
              <w:t>Mar</w:t>
            </w:r>
            <w:r w:rsidR="00A841C9" w:rsidRPr="00A841C9">
              <w:t xml:space="preserve"> 0</w:t>
            </w:r>
            <w:r w:rsidR="00250B1F">
              <w:t>5</w:t>
            </w:r>
          </w:p>
          <w:p w:rsidR="00A841C9" w:rsidRPr="00A841C9" w:rsidRDefault="008B1F98" w:rsidP="00A841C9">
            <w:r w:rsidRPr="008B1F98">
              <w:t xml:space="preserve">Mar </w:t>
            </w:r>
            <w:r w:rsidR="00A841C9" w:rsidRPr="00A841C9">
              <w:t>0</w:t>
            </w:r>
            <w:r w:rsidR="00250B1F">
              <w:t>7</w:t>
            </w:r>
          </w:p>
        </w:tc>
        <w:tc>
          <w:tcPr>
            <w:tcW w:w="5760" w:type="dxa"/>
            <w:shd w:val="clear" w:color="auto" w:fill="FFFFFF"/>
            <w:tcMar>
              <w:top w:w="0" w:type="dxa"/>
              <w:left w:w="0" w:type="dxa"/>
              <w:bottom w:w="0" w:type="dxa"/>
              <w:right w:w="0" w:type="dxa"/>
            </w:tcMar>
          </w:tcPr>
          <w:p w:rsidR="00A841C9" w:rsidRPr="00A841C9" w:rsidRDefault="00A841C9" w:rsidP="00A841C9">
            <w:r w:rsidRPr="00A841C9">
              <w:t xml:space="preserve">  M- Ch 8  Classes and Objects </w:t>
            </w:r>
          </w:p>
          <w:p w:rsidR="00A841C9" w:rsidRPr="00A841C9" w:rsidRDefault="00A841C9" w:rsidP="00A841C9">
            <w:r w:rsidRPr="00A841C9">
              <w:t xml:space="preserve">  W- Ch 12-14  Star Game I</w:t>
            </w:r>
          </w:p>
        </w:tc>
        <w:tc>
          <w:tcPr>
            <w:tcW w:w="3605" w:type="dxa"/>
            <w:shd w:val="clear" w:color="auto" w:fill="FFFFFF"/>
            <w:tcMar>
              <w:top w:w="0" w:type="dxa"/>
              <w:left w:w="0" w:type="dxa"/>
              <w:bottom w:w="0" w:type="dxa"/>
              <w:right w:w="0" w:type="dxa"/>
            </w:tcMar>
          </w:tcPr>
          <w:p w:rsidR="00A841C9" w:rsidRPr="00A841C9" w:rsidRDefault="00A841C9" w:rsidP="00A841C9">
            <w:r w:rsidRPr="00A841C9">
              <w:t xml:space="preserve">Ch 8 Employee Classes Lab </w:t>
            </w:r>
          </w:p>
          <w:p w:rsidR="00A841C9" w:rsidRPr="00A841C9" w:rsidRDefault="00A841C9" w:rsidP="00A841C9"/>
        </w:tc>
      </w:tr>
      <w:tr w:rsidR="00A841C9" w:rsidRPr="00A841C9" w:rsidTr="00C03656">
        <w:tc>
          <w:tcPr>
            <w:tcW w:w="1002"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A841C9" w:rsidRPr="00A841C9" w:rsidRDefault="008B1F98" w:rsidP="00A841C9">
            <w:r w:rsidRPr="008B1F98">
              <w:t xml:space="preserve">Mar </w:t>
            </w:r>
            <w:r w:rsidR="00250B1F">
              <w:t>12</w:t>
            </w:r>
          </w:p>
          <w:p w:rsidR="00A841C9" w:rsidRPr="00A841C9" w:rsidRDefault="008B1F98" w:rsidP="00A841C9">
            <w:r w:rsidRPr="008B1F98">
              <w:t xml:space="preserve">Mar </w:t>
            </w:r>
            <w:r w:rsidR="00250B1F">
              <w:t>14</w:t>
            </w:r>
          </w:p>
        </w:tc>
        <w:tc>
          <w:tcPr>
            <w:tcW w:w="5760" w:type="dxa"/>
            <w:shd w:val="clear" w:color="auto" w:fill="FFFFFF"/>
            <w:tcMar>
              <w:top w:w="0" w:type="dxa"/>
              <w:left w:w="0" w:type="dxa"/>
              <w:bottom w:w="0" w:type="dxa"/>
              <w:right w:w="0" w:type="dxa"/>
            </w:tcMar>
          </w:tcPr>
          <w:p w:rsidR="00A841C9" w:rsidRPr="00A841C9" w:rsidRDefault="00A841C9" w:rsidP="00A841C9">
            <w:r w:rsidRPr="00A841C9">
              <w:t xml:space="preserve">  M- Ch 12-14  Star Game II </w:t>
            </w:r>
          </w:p>
          <w:p w:rsidR="00A841C9" w:rsidRPr="00A841C9" w:rsidRDefault="00A841C9" w:rsidP="00A841C9">
            <w:r w:rsidRPr="00A841C9">
              <w:t xml:space="preserve">  W- Ch 12-14  Star Game III</w:t>
            </w:r>
          </w:p>
        </w:tc>
        <w:tc>
          <w:tcPr>
            <w:tcW w:w="3605" w:type="dxa"/>
            <w:shd w:val="clear" w:color="auto" w:fill="FFFFFF"/>
            <w:tcMar>
              <w:top w:w="0" w:type="dxa"/>
              <w:left w:w="0" w:type="dxa"/>
              <w:bottom w:w="0" w:type="dxa"/>
              <w:right w:w="0" w:type="dxa"/>
            </w:tcMar>
          </w:tcPr>
          <w:p w:rsidR="00A841C9" w:rsidRPr="00A841C9" w:rsidRDefault="00A841C9" w:rsidP="00A841C9">
            <w:r w:rsidRPr="00A841C9">
              <w:t>Ch 12-14 Star Game Modify Lab</w:t>
            </w:r>
          </w:p>
        </w:tc>
      </w:tr>
      <w:tr w:rsidR="00A841C9" w:rsidRPr="00A841C9" w:rsidTr="00C03656">
        <w:tc>
          <w:tcPr>
            <w:tcW w:w="1002" w:type="dxa"/>
            <w:tcBorders>
              <w:top w:val="single" w:sz="4" w:space="0" w:color="000000"/>
              <w:left w:val="single" w:sz="4" w:space="0" w:color="000000"/>
              <w:bottom w:val="single" w:sz="4" w:space="0" w:color="auto"/>
            </w:tcBorders>
            <w:shd w:val="clear" w:color="auto" w:fill="auto"/>
            <w:tcMar>
              <w:top w:w="0" w:type="dxa"/>
              <w:left w:w="0" w:type="dxa"/>
              <w:bottom w:w="0" w:type="dxa"/>
              <w:right w:w="0" w:type="dxa"/>
            </w:tcMar>
          </w:tcPr>
          <w:p w:rsidR="00A841C9" w:rsidRPr="00A841C9" w:rsidRDefault="008B1F98" w:rsidP="00A841C9">
            <w:r w:rsidRPr="008B1F98">
              <w:t xml:space="preserve">Mar </w:t>
            </w:r>
            <w:r w:rsidR="00250B1F">
              <w:t>19</w:t>
            </w:r>
          </w:p>
        </w:tc>
        <w:tc>
          <w:tcPr>
            <w:tcW w:w="5760" w:type="dxa"/>
            <w:shd w:val="clear" w:color="auto" w:fill="FFFFFF"/>
            <w:tcMar>
              <w:top w:w="0" w:type="dxa"/>
              <w:left w:w="0" w:type="dxa"/>
              <w:bottom w:w="0" w:type="dxa"/>
              <w:right w:w="0" w:type="dxa"/>
            </w:tcMar>
          </w:tcPr>
          <w:p w:rsidR="00A841C9" w:rsidRPr="00A841C9" w:rsidRDefault="00A841C9" w:rsidP="00A841C9">
            <w:r w:rsidRPr="00A841C9">
              <w:t xml:space="preserve">  M- </w:t>
            </w:r>
            <w:r w:rsidR="00250B1F" w:rsidRPr="00A841C9">
              <w:t>Final Exam</w:t>
            </w:r>
          </w:p>
        </w:tc>
        <w:tc>
          <w:tcPr>
            <w:tcW w:w="3605" w:type="dxa"/>
            <w:shd w:val="clear" w:color="auto" w:fill="FFFFFF"/>
            <w:tcMar>
              <w:top w:w="0" w:type="dxa"/>
              <w:left w:w="0" w:type="dxa"/>
              <w:bottom w:w="0" w:type="dxa"/>
              <w:right w:w="0" w:type="dxa"/>
            </w:tcMar>
          </w:tcPr>
          <w:p w:rsidR="00A841C9" w:rsidRPr="00A841C9" w:rsidRDefault="00A841C9" w:rsidP="00A841C9">
            <w:r w:rsidRPr="00A841C9">
              <w:t>All labs due Wednesday, 0</w:t>
            </w:r>
            <w:r w:rsidR="008B1F98">
              <w:t>3</w:t>
            </w:r>
            <w:r w:rsidRPr="00A841C9">
              <w:t>/2</w:t>
            </w:r>
            <w:r w:rsidR="00250B1F">
              <w:t>1</w:t>
            </w:r>
          </w:p>
        </w:tc>
      </w:tr>
    </w:tbl>
    <w:p w:rsidR="00783C0F" w:rsidRPr="00783C0F" w:rsidRDefault="00783C0F" w:rsidP="00783C0F"/>
    <w:permEnd w:id="886782734"/>
    <w:p w:rsidR="00774F5E" w:rsidRDefault="00774F5E" w:rsidP="00774F5E">
      <w:pPr>
        <w:pStyle w:val="NoSpacing"/>
        <w:rPr>
          <w:rStyle w:val="Heading2Char"/>
        </w:rPr>
      </w:pPr>
    </w:p>
    <w:p w:rsidR="00774F5E" w:rsidRPr="008D6174" w:rsidRDefault="00774F5E" w:rsidP="00774F5E">
      <w:pPr>
        <w:pStyle w:val="NoSpacing"/>
      </w:pPr>
      <w:r w:rsidRPr="00AB4E17">
        <w:rPr>
          <w:rStyle w:val="Heading2Char"/>
        </w:rPr>
        <w:t>METHODS OF INSTRUCTION:</w:t>
      </w:r>
      <w:r w:rsidRPr="008D6174">
        <w:rPr>
          <w:b/>
        </w:rPr>
        <w:t xml:space="preserve"> (check all that apply)</w:t>
      </w:r>
      <w:r w:rsidRPr="008D6174">
        <w:tab/>
      </w:r>
    </w:p>
    <w:permStart w:id="1991932128" w:edGrp="everyone"/>
    <w:p w:rsidR="00774F5E" w:rsidRPr="008D6174" w:rsidRDefault="00E4042C" w:rsidP="00774F5E">
      <w:pPr>
        <w:pStyle w:val="ListParagraph"/>
      </w:pPr>
      <w:sdt>
        <w:sdtPr>
          <w:id w:val="224425702"/>
          <w14:checkbox>
            <w14:checked w14:val="1"/>
            <w14:checkedState w14:val="2612" w14:font="MS Gothic"/>
            <w14:uncheckedState w14:val="2610" w14:font="MS Gothic"/>
          </w14:checkbox>
        </w:sdtPr>
        <w:sdtEndPr/>
        <w:sdtContent>
          <w:r w:rsidR="00D21FD8">
            <w:rPr>
              <w:rFonts w:ascii="MS Gothic" w:eastAsia="MS Gothic" w:hAnsi="MS Gothic" w:hint="eastAsia"/>
            </w:rPr>
            <w:t>☒</w:t>
          </w:r>
        </w:sdtContent>
      </w:sdt>
      <w:r w:rsidR="00774F5E">
        <w:t xml:space="preserve"> </w:t>
      </w:r>
      <w:r w:rsidR="00774F5E" w:rsidRPr="007400F3">
        <w:t>Lecture</w:t>
      </w:r>
    </w:p>
    <w:p w:rsidR="00774F5E" w:rsidRPr="008D6174" w:rsidRDefault="00E4042C" w:rsidP="00774F5E">
      <w:pPr>
        <w:pStyle w:val="ListParagraph"/>
      </w:pPr>
      <w:sdt>
        <w:sdtPr>
          <w:id w:val="-1217504111"/>
          <w14:checkbox>
            <w14:checked w14:val="1"/>
            <w14:checkedState w14:val="2612" w14:font="MS Gothic"/>
            <w14:uncheckedState w14:val="2610" w14:font="MS Gothic"/>
          </w14:checkbox>
        </w:sdtPr>
        <w:sdtEndPr/>
        <w:sdtContent>
          <w:r w:rsidR="00946471">
            <w:rPr>
              <w:rFonts w:ascii="MS Gothic" w:eastAsia="MS Gothic" w:hAnsi="MS Gothic" w:hint="eastAsia"/>
            </w:rPr>
            <w:t>☒</w:t>
          </w:r>
        </w:sdtContent>
      </w:sdt>
      <w:r w:rsidR="00774F5E">
        <w:t xml:space="preserve"> </w:t>
      </w:r>
      <w:r w:rsidR="00774F5E" w:rsidRPr="007400F3">
        <w:t>Lab</w:t>
      </w:r>
    </w:p>
    <w:p w:rsidR="00774F5E" w:rsidRPr="008D6174" w:rsidRDefault="00E4042C" w:rsidP="00774F5E">
      <w:pPr>
        <w:pStyle w:val="ListParagraph"/>
      </w:pPr>
      <w:sdt>
        <w:sdtPr>
          <w:id w:val="1852372428"/>
          <w14:checkbox>
            <w14:checked w14:val="1"/>
            <w14:checkedState w14:val="2612" w14:font="MS Gothic"/>
            <w14:uncheckedState w14:val="2610" w14:font="MS Gothic"/>
          </w14:checkbox>
        </w:sdtPr>
        <w:sdtEndPr/>
        <w:sdtContent>
          <w:r w:rsidR="00D21FD8">
            <w:rPr>
              <w:rFonts w:ascii="MS Gothic" w:eastAsia="MS Gothic" w:hAnsi="MS Gothic" w:hint="eastAsia"/>
            </w:rPr>
            <w:t>☒</w:t>
          </w:r>
        </w:sdtContent>
      </w:sdt>
      <w:r w:rsidR="00774F5E">
        <w:t xml:space="preserve"> </w:t>
      </w:r>
      <w:r w:rsidR="00774F5E" w:rsidRPr="007400F3">
        <w:t>Discussion</w:t>
      </w:r>
    </w:p>
    <w:p w:rsidR="00774F5E" w:rsidRPr="008D6174" w:rsidRDefault="00E4042C" w:rsidP="00774F5E">
      <w:pPr>
        <w:pStyle w:val="ListParagraph"/>
      </w:pPr>
      <w:sdt>
        <w:sdtPr>
          <w:id w:val="28850028"/>
          <w14:checkbox>
            <w14:checked w14:val="1"/>
            <w14:checkedState w14:val="2612" w14:font="MS Gothic"/>
            <w14:uncheckedState w14:val="2610" w14:font="MS Gothic"/>
          </w14:checkbox>
        </w:sdtPr>
        <w:sdtEndPr/>
        <w:sdtContent>
          <w:r w:rsidR="00D21FD8">
            <w:rPr>
              <w:rFonts w:ascii="MS Gothic" w:eastAsia="MS Gothic" w:hAnsi="MS Gothic" w:hint="eastAsia"/>
            </w:rPr>
            <w:t>☒</w:t>
          </w:r>
        </w:sdtContent>
      </w:sdt>
      <w:r w:rsidR="00774F5E">
        <w:t xml:space="preserve"> </w:t>
      </w:r>
      <w:r w:rsidR="00774F5E" w:rsidRPr="007400F3">
        <w:t>Small Group Work</w:t>
      </w:r>
    </w:p>
    <w:p w:rsidR="00774F5E" w:rsidRPr="008D6174" w:rsidRDefault="00E4042C" w:rsidP="00774F5E">
      <w:pPr>
        <w:pStyle w:val="ListParagraph"/>
      </w:pPr>
      <w:sdt>
        <w:sdtPr>
          <w:id w:val="2061370256"/>
          <w14:checkbox>
            <w14:checked w14:val="0"/>
            <w14:checkedState w14:val="2612" w14:font="MS Gothic"/>
            <w14:uncheckedState w14:val="2610" w14:font="MS Gothic"/>
          </w14:checkbox>
        </w:sdtPr>
        <w:sdtEndPr/>
        <w:sdtContent>
          <w:r w:rsidR="00774F5E" w:rsidRPr="008D6174">
            <w:rPr>
              <w:rFonts w:ascii="MS Gothic" w:eastAsia="MS Gothic" w:hAnsi="MS Gothic" w:hint="eastAsia"/>
            </w:rPr>
            <w:t>☐</w:t>
          </w:r>
        </w:sdtContent>
      </w:sdt>
      <w:r w:rsidR="00774F5E">
        <w:t xml:space="preserve"> </w:t>
      </w:r>
      <w:r w:rsidR="00774F5E" w:rsidRPr="007400F3">
        <w:t>Workplace Experience</w:t>
      </w:r>
    </w:p>
    <w:permEnd w:id="1991932128"/>
    <w:p w:rsidR="00774F5E" w:rsidRPr="000F6719" w:rsidRDefault="00774F5E" w:rsidP="00774F5E">
      <w:pPr>
        <w:pStyle w:val="Heading2"/>
        <w:spacing w:before="0"/>
      </w:pPr>
      <w:r w:rsidRPr="000F6719">
        <w:t>REQUIRED STUDENT TEXT(S), SUPPLIES, AND MATERIALS:</w:t>
      </w:r>
    </w:p>
    <w:p w:rsidR="00D21FD8" w:rsidRDefault="00184BEC" w:rsidP="00774F5E">
      <w:pPr>
        <w:pStyle w:val="Heading2"/>
      </w:pPr>
      <w:permStart w:id="583209905" w:edGrp="everyone"/>
      <w:r>
        <w:t>Text:</w:t>
      </w:r>
      <w:r w:rsidRPr="00184BEC">
        <w:t xml:space="preserve">  Briggs, Jason R. (2013) Python for Kids.  No Starch Press</w:t>
      </w:r>
      <w:r>
        <w:t xml:space="preserve"> </w:t>
      </w:r>
    </w:p>
    <w:permEnd w:id="583209905"/>
    <w:p w:rsidR="00774F5E" w:rsidRDefault="00774F5E" w:rsidP="00774F5E">
      <w:pPr>
        <w:pStyle w:val="Heading2"/>
      </w:pPr>
      <w:r w:rsidRPr="008D6174">
        <w:t>STUDENT REQUIREMENTS</w:t>
      </w:r>
      <w:r>
        <w:t>/EXPECTATIONS</w:t>
      </w:r>
      <w:r w:rsidRPr="008D6174">
        <w:t xml:space="preserve">: </w:t>
      </w:r>
    </w:p>
    <w:p w:rsidR="00D21FD8" w:rsidRDefault="00D21FD8" w:rsidP="00774F5E">
      <w:pPr>
        <w:pStyle w:val="Heading2"/>
      </w:pPr>
      <w:permStart w:id="1021394468" w:edGrp="everyone"/>
      <w:r w:rsidRPr="00D21FD8">
        <w:t xml:space="preserve">Read independently, </w:t>
      </w:r>
      <w:r w:rsidR="00184BEC">
        <w:t>practice concepts introduced and demonstrated in class</w:t>
      </w:r>
      <w:r w:rsidRPr="00D21FD8">
        <w:t xml:space="preserve">, </w:t>
      </w:r>
      <w:r w:rsidR="00184BEC">
        <w:t>write programs that you can demonstrate and modify and explain line-by-line during in-class lab check-offs</w:t>
      </w:r>
      <w:r w:rsidRPr="00D21FD8">
        <w:t xml:space="preserve">, participate in </w:t>
      </w:r>
      <w:r w:rsidR="00184BEC">
        <w:t>class</w:t>
      </w:r>
      <w:r w:rsidRPr="00D21FD8">
        <w:t xml:space="preserve"> discussions, and </w:t>
      </w:r>
      <w:r w:rsidR="00184BEC">
        <w:t>pass in-class exams</w:t>
      </w:r>
      <w:r w:rsidRPr="00D21FD8">
        <w:t xml:space="preserve">. </w:t>
      </w:r>
    </w:p>
    <w:permEnd w:id="1021394468"/>
    <w:p w:rsidR="00774F5E" w:rsidRDefault="00774F5E" w:rsidP="00774F5E">
      <w:pPr>
        <w:pStyle w:val="Heading2"/>
      </w:pPr>
      <w:r>
        <w:t xml:space="preserve">ASSIGNMENTS, </w:t>
      </w:r>
      <w:r w:rsidRPr="008D6174">
        <w:t>EVALUATION</w:t>
      </w:r>
      <w:r>
        <w:t>,</w:t>
      </w:r>
      <w:r w:rsidRPr="008D6174">
        <w:t xml:space="preserve"> AND GRADING STANDARDS:</w:t>
      </w:r>
      <w:r>
        <w:t xml:space="preserve"> </w:t>
      </w:r>
    </w:p>
    <w:p w:rsidR="00E840AA" w:rsidRDefault="00774F5E" w:rsidP="00E840AA">
      <w:pPr>
        <w:pStyle w:val="SingleSpaceNormal"/>
      </w:pPr>
      <w:r>
        <w:t xml:space="preserve"> </w:t>
      </w:r>
      <w:permStart w:id="1673869084" w:edGrp="everyone"/>
    </w:p>
    <w:sdt>
      <w:sdtPr>
        <w:id w:val="935026238"/>
        <w:placeholder>
          <w:docPart w:val="B80B0D4672D742288D82F2021E27E0DB"/>
        </w:placeholder>
      </w:sdtPr>
      <w:sdtEndPr/>
      <w:sdtContent>
        <w:p w:rsidR="00184BEC" w:rsidRPr="00184BEC" w:rsidRDefault="00184BEC" w:rsidP="00184BEC">
          <w:r w:rsidRPr="00184BEC">
            <w:t>Students will be assigned a letter grade based on their performance on quizzes, two tests and numerous lab/homework assignments.  Letter grades will be assigned using the standard 10 point scale with 90-100 A, 80-89 B, etc.  Plus or minus grade designations may be also used at the discretion of the instructor.</w:t>
          </w:r>
        </w:p>
        <w:tbl>
          <w:tblPr>
            <w:tblStyle w:val="TableGrid"/>
            <w:tblW w:w="0" w:type="auto"/>
            <w:tblLook w:val="04A0" w:firstRow="1" w:lastRow="0" w:firstColumn="1" w:lastColumn="0" w:noHBand="0" w:noVBand="1"/>
            <w:tblDescription w:val="Table summarizing grade distribution across various elements"/>
          </w:tblPr>
          <w:tblGrid>
            <w:gridCol w:w="5395"/>
            <w:gridCol w:w="995"/>
          </w:tblGrid>
          <w:tr w:rsidR="00184BEC" w:rsidRPr="00AE788E" w:rsidTr="00C03656">
            <w:trPr>
              <w:tblHeader/>
            </w:trPr>
            <w:tc>
              <w:tcPr>
                <w:tcW w:w="5395" w:type="dxa"/>
                <w:tcBorders>
                  <w:top w:val="nil"/>
                  <w:left w:val="nil"/>
                  <w:bottom w:val="single" w:sz="4" w:space="0" w:color="auto"/>
                  <w:right w:val="nil"/>
                </w:tcBorders>
              </w:tcPr>
              <w:p w:rsidR="00184BEC" w:rsidRPr="00184BEC" w:rsidRDefault="00184BEC" w:rsidP="00184BEC">
                <w:pPr>
                  <w:pStyle w:val="Heading2"/>
                  <w:outlineLvl w:val="1"/>
                </w:pPr>
                <w:r w:rsidRPr="00AE788E">
                  <w:t>Element</w:t>
                </w:r>
              </w:p>
            </w:tc>
            <w:tc>
              <w:tcPr>
                <w:tcW w:w="995" w:type="dxa"/>
                <w:tcBorders>
                  <w:top w:val="nil"/>
                  <w:left w:val="nil"/>
                  <w:bottom w:val="single" w:sz="4" w:space="0" w:color="auto"/>
                  <w:right w:val="nil"/>
                </w:tcBorders>
              </w:tcPr>
              <w:p w:rsidR="00184BEC" w:rsidRPr="00184BEC" w:rsidRDefault="00184BEC" w:rsidP="00184BEC">
                <w:pPr>
                  <w:pStyle w:val="Heading2"/>
                  <w:outlineLvl w:val="1"/>
                </w:pPr>
                <w:r w:rsidRPr="00AE788E">
                  <w:t>Weight</w:t>
                </w:r>
              </w:p>
            </w:tc>
          </w:tr>
          <w:tr w:rsidR="00184BEC" w:rsidRPr="00AE788E" w:rsidTr="00C03656">
            <w:tc>
              <w:tcPr>
                <w:tcW w:w="5395" w:type="dxa"/>
                <w:tcBorders>
                  <w:top w:val="single" w:sz="4" w:space="0" w:color="auto"/>
                  <w:left w:val="nil"/>
                  <w:bottom w:val="nil"/>
                  <w:right w:val="nil"/>
                </w:tcBorders>
              </w:tcPr>
              <w:p w:rsidR="00184BEC" w:rsidRPr="00184BEC" w:rsidRDefault="00184BEC" w:rsidP="00184BEC">
                <w:r>
                  <w:t>Class Attendance and P</w:t>
                </w:r>
                <w:r w:rsidRPr="00184BEC">
                  <w:t>articipation</w:t>
                </w:r>
              </w:p>
            </w:tc>
            <w:tc>
              <w:tcPr>
                <w:tcW w:w="995" w:type="dxa"/>
                <w:tcBorders>
                  <w:top w:val="single" w:sz="4" w:space="0" w:color="auto"/>
                  <w:left w:val="nil"/>
                  <w:bottom w:val="nil"/>
                  <w:right w:val="nil"/>
                </w:tcBorders>
              </w:tcPr>
              <w:p w:rsidR="00184BEC" w:rsidRPr="00184BEC" w:rsidRDefault="00184BEC" w:rsidP="00184BEC">
                <w:r>
                  <w:t>10</w:t>
                </w:r>
                <w:r w:rsidRPr="00184BEC">
                  <w:t>%</w:t>
                </w:r>
              </w:p>
            </w:tc>
          </w:tr>
          <w:tr w:rsidR="00184BEC" w:rsidRPr="00AE788E" w:rsidTr="00C03656">
            <w:tc>
              <w:tcPr>
                <w:tcW w:w="5395" w:type="dxa"/>
                <w:tcBorders>
                  <w:top w:val="nil"/>
                  <w:left w:val="nil"/>
                  <w:bottom w:val="nil"/>
                  <w:right w:val="nil"/>
                </w:tcBorders>
              </w:tcPr>
              <w:p w:rsidR="00184BEC" w:rsidRPr="00184BEC" w:rsidRDefault="00184BEC" w:rsidP="00184BEC">
                <w:r>
                  <w:t>Homework and</w:t>
                </w:r>
                <w:r w:rsidRPr="00184BEC">
                  <w:t xml:space="preserve"> Lab Assignments</w:t>
                </w:r>
              </w:p>
            </w:tc>
            <w:tc>
              <w:tcPr>
                <w:tcW w:w="995" w:type="dxa"/>
                <w:tcBorders>
                  <w:top w:val="nil"/>
                  <w:left w:val="nil"/>
                  <w:bottom w:val="nil"/>
                  <w:right w:val="nil"/>
                </w:tcBorders>
              </w:tcPr>
              <w:p w:rsidR="00184BEC" w:rsidRPr="00184BEC" w:rsidRDefault="00184BEC" w:rsidP="00184BEC">
                <w:r>
                  <w:t>5</w:t>
                </w:r>
                <w:r w:rsidRPr="00184BEC">
                  <w:t>0%</w:t>
                </w:r>
              </w:p>
            </w:tc>
          </w:tr>
          <w:tr w:rsidR="00184BEC" w:rsidRPr="00AE788E" w:rsidTr="00C03656">
            <w:tc>
              <w:tcPr>
                <w:tcW w:w="5395" w:type="dxa"/>
                <w:tcBorders>
                  <w:top w:val="nil"/>
                  <w:left w:val="nil"/>
                  <w:bottom w:val="nil"/>
                  <w:right w:val="nil"/>
                </w:tcBorders>
              </w:tcPr>
              <w:p w:rsidR="00184BEC" w:rsidRPr="00184BEC" w:rsidRDefault="00184BEC" w:rsidP="00184BEC">
                <w:r>
                  <w:lastRenderedPageBreak/>
                  <w:t>Midterm Examination</w:t>
                </w:r>
              </w:p>
            </w:tc>
            <w:tc>
              <w:tcPr>
                <w:tcW w:w="995" w:type="dxa"/>
                <w:tcBorders>
                  <w:top w:val="nil"/>
                  <w:left w:val="nil"/>
                  <w:bottom w:val="nil"/>
                  <w:right w:val="nil"/>
                </w:tcBorders>
              </w:tcPr>
              <w:p w:rsidR="00184BEC" w:rsidRPr="00184BEC" w:rsidRDefault="00184BEC" w:rsidP="00184BEC">
                <w:r>
                  <w:t>20</w:t>
                </w:r>
                <w:r w:rsidRPr="00184BEC">
                  <w:t>%</w:t>
                </w:r>
              </w:p>
            </w:tc>
          </w:tr>
          <w:tr w:rsidR="00184BEC" w:rsidRPr="00AE788E" w:rsidTr="00C03656">
            <w:tc>
              <w:tcPr>
                <w:tcW w:w="5395" w:type="dxa"/>
                <w:tcBorders>
                  <w:top w:val="nil"/>
                  <w:left w:val="nil"/>
                  <w:bottom w:val="nil"/>
                  <w:right w:val="nil"/>
                </w:tcBorders>
              </w:tcPr>
              <w:p w:rsidR="00184BEC" w:rsidRPr="00184BEC" w:rsidRDefault="00184BEC" w:rsidP="00184BEC">
                <w:r>
                  <w:t>Final Examination</w:t>
                </w:r>
              </w:p>
            </w:tc>
            <w:tc>
              <w:tcPr>
                <w:tcW w:w="995" w:type="dxa"/>
                <w:tcBorders>
                  <w:top w:val="nil"/>
                  <w:left w:val="nil"/>
                  <w:bottom w:val="single" w:sz="4" w:space="0" w:color="auto"/>
                  <w:right w:val="nil"/>
                </w:tcBorders>
              </w:tcPr>
              <w:p w:rsidR="00184BEC" w:rsidRPr="00184BEC" w:rsidRDefault="00184BEC" w:rsidP="00184BEC">
                <w:r>
                  <w:t>20%</w:t>
                </w:r>
              </w:p>
            </w:tc>
          </w:tr>
          <w:tr w:rsidR="00184BEC" w:rsidRPr="00AE788E" w:rsidTr="00C03656">
            <w:tc>
              <w:tcPr>
                <w:tcW w:w="5395" w:type="dxa"/>
                <w:tcBorders>
                  <w:top w:val="nil"/>
                  <w:left w:val="nil"/>
                  <w:bottom w:val="nil"/>
                  <w:right w:val="nil"/>
                </w:tcBorders>
              </w:tcPr>
              <w:p w:rsidR="00184BEC" w:rsidRPr="00AE788E" w:rsidRDefault="00184BEC" w:rsidP="00184BEC"/>
            </w:tc>
            <w:tc>
              <w:tcPr>
                <w:tcW w:w="995" w:type="dxa"/>
                <w:tcBorders>
                  <w:top w:val="single" w:sz="4" w:space="0" w:color="auto"/>
                  <w:left w:val="nil"/>
                  <w:bottom w:val="nil"/>
                  <w:right w:val="nil"/>
                </w:tcBorders>
              </w:tcPr>
              <w:p w:rsidR="00184BEC" w:rsidRPr="00184BEC" w:rsidRDefault="00184BEC" w:rsidP="00184BEC">
                <w:r w:rsidRPr="00AE788E">
                  <w:t>100%</w:t>
                </w:r>
              </w:p>
            </w:tc>
          </w:tr>
        </w:tbl>
        <w:p w:rsidR="00184BEC" w:rsidRDefault="00184BEC" w:rsidP="00184BEC"/>
        <w:p w:rsidR="00184BEC" w:rsidRPr="00184BEC" w:rsidRDefault="00184BEC" w:rsidP="00184BEC">
          <w:r>
            <w:t xml:space="preserve">Attendance will be recorded for all classroom activities.  Poor attendance will reduce the course grade in accordance with the IT </w:t>
          </w:r>
          <w:r w:rsidRPr="00184BEC">
            <w:t>attendance policy.  Restating for emphasis: those who do well in class arrive on time, are awake, are eager to learn and are ready to help others when they can.  Points for late assignments are typically reduced by 50%.</w:t>
          </w:r>
        </w:p>
      </w:sdtContent>
    </w:sdt>
    <w:p w:rsidR="00774F5E" w:rsidRDefault="00774F5E" w:rsidP="00E840AA">
      <w:pPr>
        <w:pStyle w:val="SingleSpaceNormal"/>
      </w:pPr>
    </w:p>
    <w:permEnd w:id="1673869084"/>
    <w:p w:rsidR="00101FA3" w:rsidRDefault="00101FA3" w:rsidP="00917667">
      <w:pPr>
        <w:pStyle w:val="Heading2"/>
        <w:spacing w:before="240"/>
      </w:pPr>
      <w:r w:rsidRPr="008D6174">
        <w:t>ADDITIONAL STUDENT RESOURCES:</w:t>
      </w:r>
    </w:p>
    <w:p w:rsidR="00101FA3" w:rsidRPr="008D6174" w:rsidRDefault="00101FA3" w:rsidP="00101FA3">
      <w:r w:rsidRPr="00872462">
        <w:rPr>
          <w:rStyle w:val="Heading3Char"/>
        </w:rPr>
        <w:t>Accessibility</w:t>
      </w:r>
      <w:r w:rsidRPr="00872462">
        <w:rPr>
          <w:rStyle w:val="Heading2Char"/>
          <w:u w:val="single"/>
        </w:rPr>
        <w:t>:</w:t>
      </w:r>
      <w:r w:rsidRPr="008D6174">
        <w:t xml:space="preserve"> BTC and your instructor are committed to the pr</w:t>
      </w:r>
      <w:r w:rsidR="00A470C6">
        <w:t xml:space="preserve">inciple of universal learning. </w:t>
      </w:r>
      <w:r w:rsidRPr="008D6174">
        <w:t>This means that our classroom, our virtual spaces, our practices, and our interaction</w:t>
      </w:r>
      <w:r w:rsidR="00A470C6">
        <w:t xml:space="preserve">s be as inclusive as possible. </w:t>
      </w:r>
      <w:r w:rsidRPr="008D6174">
        <w:t xml:space="preserve">Mutual respect, civility, and the ability to listen and observe others carefully are crucial to universal learning. </w:t>
      </w:r>
    </w:p>
    <w:p w:rsidR="00101FA3" w:rsidRPr="008D6174" w:rsidRDefault="00101FA3" w:rsidP="00101FA3">
      <w:r w:rsidRPr="008D6174">
        <w:t>If you have difficulty reading, hearing or seeing content, or any other difficulties that might negatively impact your potential to succeed in this course, you may be eligible to receive help from our A</w:t>
      </w:r>
      <w:r w:rsidR="00A470C6">
        <w:t xml:space="preserve">ccessibility Resources Office. </w:t>
      </w:r>
      <w:r w:rsidRPr="008D6174">
        <w:t xml:space="preserve">If you feel you may benefit from an accommodation, contact Accessibility Resources ideally at the start of the quarter. (You may contact them at any time during the quarter.) This office is located in the </w:t>
      </w:r>
      <w:r w:rsidRPr="008D6174">
        <w:rPr>
          <w:b/>
        </w:rPr>
        <w:t>Admissions and Stud</w:t>
      </w:r>
      <w:r w:rsidR="00A470C6">
        <w:rPr>
          <w:b/>
        </w:rPr>
        <w:t xml:space="preserve">ent Resource Center, Room 106. </w:t>
      </w:r>
      <w:r w:rsidRPr="008D6174">
        <w:rPr>
          <w:b/>
        </w:rPr>
        <w:t xml:space="preserve">Call 360-752-8450 or email </w:t>
      </w:r>
      <w:hyperlink r:id="rId14" w:history="1">
        <w:r w:rsidR="00A470C6" w:rsidRPr="006A3B15">
          <w:rPr>
            <w:rStyle w:val="Hyperlink"/>
            <w:b/>
          </w:rPr>
          <w:t>ar@btc.edu</w:t>
        </w:r>
      </w:hyperlink>
      <w:r w:rsidR="00A470C6">
        <w:t xml:space="preserve">. </w:t>
      </w:r>
      <w:r w:rsidRPr="008D6174">
        <w:t>If you qualify for academic accommodations, the Accessibility Resources Office will forward a letter of accommodation to your instructor, who will, with you, work out the details of any accommodations needed for this course.</w:t>
      </w:r>
    </w:p>
    <w:p w:rsidR="00101FA3" w:rsidRPr="008D6174" w:rsidRDefault="00101FA3" w:rsidP="00101FA3">
      <w:r w:rsidRPr="00872462">
        <w:rPr>
          <w:rStyle w:val="Heading3Char"/>
        </w:rPr>
        <w:t>Campus Emergencies</w:t>
      </w:r>
      <w:r w:rsidRPr="00AB4E17">
        <w:rPr>
          <w:rStyle w:val="Heading3Char"/>
        </w:rPr>
        <w:t>:</w:t>
      </w:r>
      <w:r w:rsidRPr="008D6174">
        <w:t xml:space="preserve"> If an emergency arises, your instructor may inform you of actions to follow. You are responsible for knowing emergency evacuation routes from your classroom. If police or university officials order you to evacuate, do so calmly and assist those needing help. You may receive emergency information alerts via the building enunciation system, text message, email, or BTC’s webpage, Facebook and Twitter. Refer to the emergency flipchart in your room for more information on specific types of emergencies.</w:t>
      </w:r>
    </w:p>
    <w:p w:rsidR="00101FA3" w:rsidRPr="008D6174" w:rsidRDefault="00101FA3" w:rsidP="0024126D">
      <w:r w:rsidRPr="00872462">
        <w:rPr>
          <w:rStyle w:val="Heading3Char"/>
        </w:rPr>
        <w:t>Tutoring</w:t>
      </w:r>
      <w:r w:rsidRPr="00AB4E17">
        <w:rPr>
          <w:rStyle w:val="Heading3Char"/>
        </w:rPr>
        <w:t>:</w:t>
      </w:r>
      <w:r w:rsidRPr="0024126D">
        <w:rPr>
          <w:b/>
        </w:rPr>
        <w:t xml:space="preserve"> </w:t>
      </w:r>
      <w:r w:rsidR="006430BE" w:rsidRPr="006430BE">
        <w:t>Drop-in tutoring is available at no cost to student</w:t>
      </w:r>
      <w:r w:rsidR="00A470C6">
        <w:t xml:space="preserve">s when classes are in session. </w:t>
      </w:r>
      <w:r w:rsidR="006430BE" w:rsidRPr="006430BE">
        <w:t>Tutors are recruited in all subjects where tut</w:t>
      </w:r>
      <w:r w:rsidR="00A470C6">
        <w:t xml:space="preserve">oring assistance is requested. </w:t>
      </w:r>
      <w:r w:rsidR="006430BE" w:rsidRPr="006430BE">
        <w:t>The Tutoring Center is located in Building H, Rooms 9 and 15. To request tutoring or to apply to be a tutor, please contact the Tutoring Center at 360.752.8499 or visi</w:t>
      </w:r>
      <w:r w:rsidR="006430BE">
        <w:t xml:space="preserve">t </w:t>
      </w:r>
      <w:hyperlink r:id="rId15" w:history="1">
        <w:r w:rsidR="009F1C79" w:rsidRPr="009F1C79">
          <w:rPr>
            <w:rStyle w:val="Hyperlink"/>
          </w:rPr>
          <w:t>www.btc.edu/tutoring</w:t>
        </w:r>
      </w:hyperlink>
      <w:r w:rsidR="006430BE" w:rsidRPr="006430BE">
        <w:t>for additional information and to access the Tutoring Request Form and the curr</w:t>
      </w:r>
      <w:r w:rsidR="006430BE">
        <w:t>ent drop-in tutoring schedule.</w:t>
      </w:r>
    </w:p>
    <w:p w:rsidR="00101FA3" w:rsidRPr="008D6174" w:rsidRDefault="00101FA3" w:rsidP="0024126D">
      <w:pPr>
        <w:tabs>
          <w:tab w:val="left" w:pos="5130"/>
        </w:tabs>
      </w:pPr>
      <w:r w:rsidRPr="00872462">
        <w:rPr>
          <w:rStyle w:val="Heading3Char"/>
        </w:rPr>
        <w:lastRenderedPageBreak/>
        <w:t>Advising</w:t>
      </w:r>
      <w:r w:rsidR="00A470C6" w:rsidRPr="00872462">
        <w:rPr>
          <w:rStyle w:val="Heading3Char"/>
        </w:rPr>
        <w:t xml:space="preserve"> &amp; Career Services</w:t>
      </w:r>
      <w:r w:rsidRPr="00AB4E17">
        <w:rPr>
          <w:rStyle w:val="Heading3Char"/>
        </w:rPr>
        <w:t>:</w:t>
      </w:r>
      <w:r w:rsidRPr="008D6174">
        <w:rPr>
          <w:b/>
        </w:rPr>
        <w:t xml:space="preserve"> </w:t>
      </w:r>
      <w:r w:rsidR="00A470C6" w:rsidRPr="00A470C6">
        <w:t>Academic &amp; Career Advisors are available to assist with: Exploring and choosing the career that fits you best; Developing an educational plan and selecting the courses to get you started and progress toward your goals; Assistance with academic success strategies; Job and internship searching resources including resume and cover letter development, mock interviews and more; Connecting with employers to explore job opportunities. This office is located in the Admissions and Stud</w:t>
      </w:r>
      <w:r w:rsidR="00487CB6">
        <w:t xml:space="preserve">ent Resource Center, Room 106. </w:t>
      </w:r>
      <w:r w:rsidR="00A470C6" w:rsidRPr="00A470C6">
        <w:t xml:space="preserve">Call 360-752-8345 or email </w:t>
      </w:r>
      <w:hyperlink r:id="rId16" w:history="1">
        <w:r w:rsidR="00A470C6" w:rsidRPr="006A3B15">
          <w:rPr>
            <w:rStyle w:val="Hyperlink"/>
          </w:rPr>
          <w:t>advising@btc.edu</w:t>
        </w:r>
      </w:hyperlink>
      <w:r w:rsidR="00A470C6" w:rsidRPr="00A470C6">
        <w:t>.</w:t>
      </w:r>
    </w:p>
    <w:p w:rsidR="00101FA3" w:rsidRPr="008D6174" w:rsidRDefault="00101FA3" w:rsidP="00101FA3">
      <w:r w:rsidRPr="00872462">
        <w:rPr>
          <w:rStyle w:val="Heading3Char"/>
        </w:rPr>
        <w:t>Financial Aid</w:t>
      </w:r>
      <w:r w:rsidRPr="00AB4E17">
        <w:rPr>
          <w:rStyle w:val="Heading3Char"/>
        </w:rPr>
        <w:t>:</w:t>
      </w:r>
      <w:r w:rsidRPr="008D6174">
        <w:t xml:space="preserve"> </w:t>
      </w:r>
      <w:r w:rsidR="00131124">
        <w:t xml:space="preserve">Students seeking Financial Aid should begin by completing a FAFSA at </w:t>
      </w:r>
      <w:hyperlink r:id="rId17" w:history="1">
        <w:r w:rsidR="00131124" w:rsidRPr="00826351">
          <w:rPr>
            <w:rStyle w:val="Hyperlink"/>
          </w:rPr>
          <w:t>FAFSA.ed.gov</w:t>
        </w:r>
      </w:hyperlink>
      <w:r w:rsidR="00131124">
        <w:t xml:space="preserve">. Students who have completed a FAFSA can check their status by logging in to their student Financial Aid Portal on the BTC website. Visit the Financial Aid office in CSB 101, call at 360-752-8351, or email at </w:t>
      </w:r>
      <w:hyperlink r:id="rId18" w:history="1">
        <w:r w:rsidR="00826351" w:rsidRPr="00AB61B9">
          <w:rPr>
            <w:rStyle w:val="Hyperlink"/>
          </w:rPr>
          <w:t>finaid@btc.edu</w:t>
        </w:r>
      </w:hyperlink>
      <w:r w:rsidR="00826351">
        <w:t xml:space="preserve"> </w:t>
      </w:r>
      <w:r w:rsidR="00131124">
        <w:t>for assistance or additional resources.</w:t>
      </w:r>
      <w:r w:rsidR="00A470C6">
        <w:t xml:space="preserve"> </w:t>
      </w:r>
      <w:r w:rsidR="00A470C6" w:rsidRPr="00A470C6">
        <w:t>You may also qualify for additional funding support through Workforce Funding &amp;</w:t>
      </w:r>
      <w:r w:rsidR="00A470C6">
        <w:t xml:space="preserve"> Student Support. </w:t>
      </w:r>
      <w:r w:rsidR="00A470C6" w:rsidRPr="00A470C6">
        <w:t xml:space="preserve">Apply at </w:t>
      </w:r>
      <w:hyperlink r:id="rId19" w:history="1">
        <w:r w:rsidR="009F1C79" w:rsidRPr="009F1C79">
          <w:rPr>
            <w:rStyle w:val="Hyperlink"/>
          </w:rPr>
          <w:t>http://www.btc.edu/workforcefunding</w:t>
        </w:r>
      </w:hyperlink>
      <w:r w:rsidR="00A470C6" w:rsidRPr="00A470C6">
        <w:t>or stop b</w:t>
      </w:r>
      <w:r w:rsidR="00A470C6">
        <w:t>y Campus Services, Room 102 for more information.</w:t>
      </w:r>
    </w:p>
    <w:p w:rsidR="004855CC" w:rsidRDefault="00101FA3" w:rsidP="004855CC">
      <w:r w:rsidRPr="00872462">
        <w:rPr>
          <w:rStyle w:val="Heading3Char"/>
        </w:rPr>
        <w:t>Library</w:t>
      </w:r>
      <w:r w:rsidRPr="00AB4E17">
        <w:rPr>
          <w:rStyle w:val="Heading3Char"/>
        </w:rPr>
        <w:t>:</w:t>
      </w:r>
      <w:r w:rsidRPr="008D6174">
        <w:rPr>
          <w:b/>
        </w:rPr>
        <w:t xml:space="preserve"> </w:t>
      </w:r>
      <w:r w:rsidR="004855CC">
        <w:t>The BTC Library is located on the third floor of the Campus Center Building with an inviting atmosphere that includes a view of Bellingham Bay. The Library offers a variety of services and technology to meet the educational needs of students by providing professional, high-quality service and assistance.</w:t>
      </w:r>
    </w:p>
    <w:p w:rsidR="004855CC" w:rsidRDefault="004855CC" w:rsidP="004855CC">
      <w:r>
        <w:t>The Library houses a physical collection of 12,000 books and media as well as online resources that include access to 120,000 eBooks and 20+ databases (8,000 full-text online journals) to use for research in prerequisite classes and specific programs; one-on-one assistance is offered for reference and research needs. The Library also is the open computer lab on campus and consists of 80 computers with 40+ software programs. A variety of equipment is available for check out that includes laptops and iPads.   Assistance is offered with hardware and software questions, online learning and any technology-related question during all open hours; there is also a HelpDesk with specific hours to help with technology needs. Media-enhanced rooms are available for group study.</w:t>
      </w:r>
    </w:p>
    <w:p w:rsidR="004855CC" w:rsidRDefault="004855CC" w:rsidP="004855CC">
      <w:r>
        <w:t xml:space="preserve">Contact the Library by phone at 360.752.8383 or via email at </w:t>
      </w:r>
      <w:hyperlink r:id="rId20" w:history="1">
        <w:r w:rsidRPr="00AF6459">
          <w:rPr>
            <w:rStyle w:val="Hyperlink"/>
          </w:rPr>
          <w:t>Library@btc.edu</w:t>
        </w:r>
      </w:hyperlink>
      <w:r>
        <w:t xml:space="preserve">, or visit the website: </w:t>
      </w:r>
      <w:hyperlink r:id="rId21" w:history="1">
        <w:r w:rsidRPr="009F1C79">
          <w:rPr>
            <w:rStyle w:val="Hyperlink"/>
          </w:rPr>
          <w:t>www.btc.edu/library</w:t>
        </w:r>
      </w:hyperlink>
      <w:r>
        <w:t>.</w:t>
      </w:r>
    </w:p>
    <w:p w:rsidR="00756F65" w:rsidRDefault="00756F65" w:rsidP="00462807">
      <w:pPr>
        <w:pStyle w:val="ListParagraph"/>
      </w:pPr>
    </w:p>
    <w:sectPr w:rsidR="00756F65" w:rsidSect="00E876C7">
      <w:type w:val="continuous"/>
      <w:pgSz w:w="12240" w:h="15840"/>
      <w:pgMar w:top="2520" w:right="1440" w:bottom="1440" w:left="1440" w:header="720" w:footer="28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42C" w:rsidRDefault="00E4042C" w:rsidP="008D6174">
      <w:pPr>
        <w:spacing w:after="0"/>
      </w:pPr>
      <w:r>
        <w:separator/>
      </w:r>
    </w:p>
  </w:endnote>
  <w:endnote w:type="continuationSeparator" w:id="0">
    <w:p w:rsidR="00E4042C" w:rsidRDefault="00E4042C" w:rsidP="008D61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A6A" w:rsidRDefault="00A81A6A">
    <w:pP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543" w:rsidRDefault="00184607" w:rsidP="00865600">
    <w:pPr>
      <w:tabs>
        <w:tab w:val="left" w:pos="3600"/>
        <w:tab w:val="left" w:pos="9540"/>
      </w:tabs>
      <w:ind w:right="-360"/>
      <w:rPr>
        <w:b/>
        <w:sz w:val="20"/>
        <w:szCs w:val="20"/>
      </w:rPr>
    </w:pPr>
    <w:permStart w:id="321156270" w:edGrp="everyone"/>
    <w:r>
      <w:t>IT121</w:t>
    </w:r>
    <w:r w:rsidR="00E840AA">
      <w:t xml:space="preserve"> IT </w:t>
    </w:r>
    <w:r>
      <w:t>Intro to Programming</w:t>
    </w:r>
    <w:r w:rsidR="009A24FF">
      <w:tab/>
    </w:r>
    <w:permEnd w:id="321156270"/>
    <w:r w:rsidR="00DD25DD">
      <w:rPr>
        <w:rStyle w:val="FootnoteChar"/>
      </w:rPr>
      <w:t>Syllabus Updated/Created:</w:t>
    </w:r>
    <w:r w:rsidR="00865600">
      <w:rPr>
        <w:b/>
        <w:sz w:val="20"/>
        <w:szCs w:val="20"/>
      </w:rPr>
      <w:t xml:space="preserve"> </w:t>
    </w:r>
    <w:permStart w:id="1793331159" w:edGrp="everyone"/>
    <w:sdt>
      <w:sdtPr>
        <w:rPr>
          <w:b/>
          <w:sz w:val="20"/>
          <w:szCs w:val="20"/>
        </w:rPr>
        <w:id w:val="1147019721"/>
        <w:placeholder>
          <w:docPart w:val="24B13B02768E40769811D82AC27BD554"/>
        </w:placeholder>
        <w:date w:fullDate="2018-01-01T00:00:00Z">
          <w:dateFormat w:val="M/d/yyyy"/>
          <w:lid w:val="en-US"/>
          <w:storeMappedDataAs w:val="dateTime"/>
          <w:calendar w:val="gregorian"/>
        </w:date>
      </w:sdtPr>
      <w:sdtEndPr/>
      <w:sdtContent>
        <w:r w:rsidR="000831AA">
          <w:rPr>
            <w:b/>
            <w:sz w:val="20"/>
            <w:szCs w:val="20"/>
          </w:rPr>
          <w:t>1/1/2018</w:t>
        </w:r>
      </w:sdtContent>
    </w:sdt>
    <w:r w:rsidR="008F47EF" w:rsidRPr="008D6174">
      <w:rPr>
        <w:b/>
        <w:sz w:val="20"/>
        <w:szCs w:val="20"/>
      </w:rPr>
      <w:t xml:space="preserve"> </w:t>
    </w:r>
    <w:permEnd w:id="1793331159"/>
    <w:r w:rsidR="00DD25DD">
      <w:rPr>
        <w:b/>
        <w:sz w:val="20"/>
        <w:szCs w:val="20"/>
      </w:rPr>
      <w:tab/>
    </w:r>
    <w:r w:rsidR="00D25543" w:rsidRPr="00D25543">
      <w:rPr>
        <w:rStyle w:val="FootnoteChar"/>
      </w:rPr>
      <w:fldChar w:fldCharType="begin"/>
    </w:r>
    <w:r w:rsidR="00D25543" w:rsidRPr="00D25543">
      <w:rPr>
        <w:rStyle w:val="FootnoteChar"/>
      </w:rPr>
      <w:instrText xml:space="preserve"> PAGE   \* MERGEFORMAT </w:instrText>
    </w:r>
    <w:r w:rsidR="00D25543" w:rsidRPr="00D25543">
      <w:rPr>
        <w:rStyle w:val="FootnoteChar"/>
      </w:rPr>
      <w:fldChar w:fldCharType="separate"/>
    </w:r>
    <w:r w:rsidR="00832D32">
      <w:rPr>
        <w:rStyle w:val="FootnoteChar"/>
        <w:noProof/>
      </w:rPr>
      <w:t>5</w:t>
    </w:r>
    <w:r w:rsidR="00D25543" w:rsidRPr="00D25543">
      <w:rPr>
        <w:rStyle w:val="FootnoteChar"/>
      </w:rPr>
      <w:fldChar w:fldCharType="end"/>
    </w:r>
  </w:p>
  <w:p w:rsidR="008D6174" w:rsidRPr="0024126D" w:rsidRDefault="008F47EF" w:rsidP="009A24FF">
    <w:pPr>
      <w:tabs>
        <w:tab w:val="left" w:pos="8370"/>
      </w:tabs>
      <w:ind w:right="-720"/>
      <w:jc w:val="right"/>
      <w:rPr>
        <w:rStyle w:val="VersionChar"/>
      </w:rPr>
    </w:pPr>
    <w:r w:rsidRPr="0024126D">
      <w:rPr>
        <w:rStyle w:val="VersionChar"/>
      </w:rPr>
      <w:t>v.</w:t>
    </w:r>
    <w:r w:rsidR="0073587C">
      <w:rPr>
        <w:rStyle w:val="VersionChar"/>
      </w:rPr>
      <w:t xml:space="preserve"> </w:t>
    </w:r>
    <w:r w:rsidR="00B03423">
      <w:rPr>
        <w:rStyle w:val="VersionChar"/>
      </w:rPr>
      <w:t>120916</w:t>
    </w:r>
    <w:permStart w:id="1381657061" w:edGrp="everyone"/>
    <w:permEnd w:id="138165706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55CC" w:rsidRPr="00D25543" w:rsidRDefault="00A94B07" w:rsidP="004855CC">
    <w:pPr>
      <w:tabs>
        <w:tab w:val="left" w:pos="8640"/>
      </w:tabs>
      <w:rPr>
        <w:rStyle w:val="VersionChar"/>
      </w:rPr>
    </w:pPr>
    <w:r w:rsidRPr="007400F3">
      <w:rPr>
        <w:rStyle w:val="FootnoteChar"/>
      </w:rPr>
      <w:t>Date syllabi created/updated:</w:t>
    </w:r>
    <w:r w:rsidRPr="008D6174">
      <w:rPr>
        <w:b/>
        <w:sz w:val="20"/>
        <w:szCs w:val="20"/>
      </w:rPr>
      <w:t xml:space="preserve">  </w:t>
    </w:r>
    <w:sdt>
      <w:sdtPr>
        <w:rPr>
          <w:b/>
          <w:sz w:val="20"/>
          <w:szCs w:val="20"/>
        </w:rPr>
        <w:id w:val="1835792313"/>
        <w:placeholder>
          <w:docPart w:val="B99C94A0FE13457BA566B921B93C2904"/>
        </w:placeholder>
        <w:showingPlcHdr/>
        <w:date>
          <w:dateFormat w:val="M/d/yyyy"/>
          <w:lid w:val="en-US"/>
          <w:storeMappedDataAs w:val="dateTime"/>
          <w:calendar w:val="gregorian"/>
        </w:date>
      </w:sdtPr>
      <w:sdtEndPr/>
      <w:sdtContent>
        <w:r w:rsidRPr="008D6174">
          <w:rPr>
            <w:rStyle w:val="PlaceholderText"/>
            <w:color w:val="auto"/>
            <w:sz w:val="20"/>
            <w:szCs w:val="20"/>
          </w:rPr>
          <w:t>Click here to enter a date.</w:t>
        </w:r>
      </w:sdtContent>
    </w:sdt>
    <w:r w:rsidRPr="008D6174">
      <w:rPr>
        <w:b/>
        <w:sz w:val="20"/>
        <w:szCs w:val="20"/>
      </w:rPr>
      <w:t xml:space="preserve"> </w:t>
    </w:r>
    <w:r w:rsidR="008F47EF">
      <w:rPr>
        <w:b/>
        <w:sz w:val="20"/>
        <w:szCs w:val="20"/>
      </w:rPr>
      <w:tab/>
    </w:r>
    <w:r w:rsidR="004855CC" w:rsidRPr="00D25543">
      <w:rPr>
        <w:rStyle w:val="VersionChar"/>
      </w:rPr>
      <w:t>v. 090616</w:t>
    </w:r>
  </w:p>
  <w:p w:rsidR="00A94B07" w:rsidRPr="008F47EF" w:rsidRDefault="00A94B07" w:rsidP="008F47EF">
    <w:pPr>
      <w:tabs>
        <w:tab w:val="left" w:pos="8640"/>
      </w:tabs>
      <w:rPr>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42C" w:rsidRDefault="00E4042C" w:rsidP="008D6174">
      <w:pPr>
        <w:spacing w:after="0"/>
      </w:pPr>
      <w:r>
        <w:separator/>
      </w:r>
    </w:p>
  </w:footnote>
  <w:footnote w:type="continuationSeparator" w:id="0">
    <w:p w:rsidR="00E4042C" w:rsidRDefault="00E4042C" w:rsidP="008D617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A6A" w:rsidRDefault="00A81A6A">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6C7" w:rsidRDefault="00E876C7">
    <w:pPr>
      <w:pStyle w:val="Header"/>
    </w:pPr>
    <w:r>
      <w:rPr>
        <w:noProof/>
      </w:rPr>
      <w:drawing>
        <wp:inline distT="0" distB="0" distL="0" distR="0" wp14:anchorId="2C4B2DA6" wp14:editId="5B230102">
          <wp:extent cx="563245" cy="932815"/>
          <wp:effectExtent l="0" t="0" r="8255" b="635"/>
          <wp:docPr id="11" name="Picture 11" descr="Bellingham Technica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CLogo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3245" cy="932815"/>
                  </a:xfrm>
                  <a:prstGeom prst="rect">
                    <a:avLst/>
                  </a:prstGeom>
                </pic:spPr>
              </pic:pic>
            </a:graphicData>
          </a:graphic>
        </wp:inline>
      </w:drawing>
    </w:r>
    <w:r w:rsidRPr="0073587C">
      <w:rPr>
        <w:rStyle w:val="Heading1Char"/>
        <w:sz w:val="36"/>
      </w:rPr>
      <w:ptab w:relativeTo="margin" w:alignment="center" w:leader="none"/>
    </w:r>
    <w:r w:rsidRPr="0073587C">
      <w:rPr>
        <w:rStyle w:val="Heading1Char"/>
        <w:sz w:val="36"/>
      </w:rPr>
      <w:t xml:space="preserve">BTC Course Syllabus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E10" w:rsidRPr="00991E10" w:rsidRDefault="00991E10" w:rsidP="00991E10">
    <w:pPr>
      <w:pStyle w:val="Header"/>
    </w:pPr>
    <w:r>
      <w:rPr>
        <w:noProof/>
      </w:rPr>
      <w:drawing>
        <wp:inline distT="0" distB="0" distL="0" distR="0" wp14:anchorId="58D77CDB" wp14:editId="5DDDC196">
          <wp:extent cx="563245" cy="932815"/>
          <wp:effectExtent l="0" t="0" r="8255" b="635"/>
          <wp:docPr id="12" name="Picture 12" descr="Bellingham Technica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CLogo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3245" cy="932815"/>
                  </a:xfrm>
                  <a:prstGeom prst="rect">
                    <a:avLst/>
                  </a:prstGeom>
                </pic:spPr>
              </pic:pic>
            </a:graphicData>
          </a:graphic>
        </wp:inline>
      </w:drawing>
    </w:r>
    <w:r w:rsidRPr="00991E10">
      <w:rPr>
        <w:rStyle w:val="Heading1Char"/>
      </w:rPr>
      <w:ptab w:relativeTo="margin" w:alignment="center" w:leader="none"/>
    </w:r>
    <w:r w:rsidRPr="00991E10">
      <w:rPr>
        <w:rStyle w:val="Heading1Char"/>
      </w:rPr>
      <w:t xml:space="preserve">BTC Course Syllabus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14C8"/>
    <w:multiLevelType w:val="multilevel"/>
    <w:tmpl w:val="FD12569C"/>
    <w:lvl w:ilvl="0">
      <w:start w:val="1"/>
      <w:numFmt w:val="decimal"/>
      <w:lvlText w:val="%1)"/>
      <w:lvlJc w:val="left"/>
      <w:pPr>
        <w:ind w:left="360" w:hanging="360"/>
      </w:pPr>
      <w:rPr>
        <w:rFonts w:ascii="Calibri" w:hAnsi="Calibri" w:hint="default"/>
        <w:b w:val="0"/>
        <w:i w:val="0"/>
        <w:caps w:val="0"/>
        <w:strike w:val="0"/>
        <w:dstrike w:val="0"/>
        <w:vanish w:val="0"/>
        <w:color w:val="auto"/>
        <w:sz w:val="22"/>
        <w:vertAlign w:val="baseline"/>
      </w:rPr>
    </w:lvl>
    <w:lvl w:ilvl="1">
      <w:start w:val="1"/>
      <w:numFmt w:val="lowerLetter"/>
      <w:lvlText w:val="%2)"/>
      <w:lvlJc w:val="left"/>
      <w:pPr>
        <w:ind w:left="720" w:hanging="360"/>
      </w:pPr>
      <w:rPr>
        <w:rFonts w:ascii="Calibri" w:hAnsi="Calibri" w:hint="default"/>
        <w:b w:val="0"/>
        <w:i w:val="0"/>
        <w:sz w:val="22"/>
      </w:rPr>
    </w:lvl>
    <w:lvl w:ilvl="2">
      <w:start w:val="1"/>
      <w:numFmt w:val="lowerRoman"/>
      <w:lvlText w:val="%3)"/>
      <w:lvlJc w:val="left"/>
      <w:pPr>
        <w:ind w:left="1080" w:hanging="360"/>
      </w:pPr>
      <w:rPr>
        <w:rFonts w:ascii="Calibri" w:hAnsi="Calibri" w:hint="default"/>
        <w:b w:val="0"/>
        <w:i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ascii="Calibri" w:hAnsi="Calibri" w:hint="default"/>
        <w:b w:val="0"/>
        <w:i w:val="0"/>
        <w:sz w:val="22"/>
      </w:rPr>
    </w:lvl>
    <w:lvl w:ilvl="5">
      <w:start w:val="1"/>
      <w:numFmt w:val="lowerRoman"/>
      <w:lvlText w:val="(%6)"/>
      <w:lvlJc w:val="left"/>
      <w:pPr>
        <w:ind w:left="2160" w:hanging="360"/>
      </w:pPr>
      <w:rPr>
        <w:rFonts w:ascii="Calibri" w:hAnsi="Calibri" w:hint="default"/>
        <w:b w:val="0"/>
        <w:i w:val="0"/>
        <w:sz w:val="22"/>
      </w:rPr>
    </w:lvl>
    <w:lvl w:ilvl="6">
      <w:start w:val="1"/>
      <w:numFmt w:val="none"/>
      <w:lvlText w:val="1."/>
      <w:lvlJc w:val="left"/>
      <w:pPr>
        <w:ind w:left="2520" w:hanging="360"/>
      </w:pPr>
      <w:rPr>
        <w:rFonts w:ascii="Calibri" w:hAnsi="Calibri" w:hint="default"/>
        <w:b w:val="0"/>
        <w:i w:val="0"/>
        <w:sz w:val="22"/>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373189F"/>
    <w:multiLevelType w:val="hybridMultilevel"/>
    <w:tmpl w:val="A56CA030"/>
    <w:lvl w:ilvl="0" w:tplc="A34416A6">
      <w:start w:val="1"/>
      <w:numFmt w:val="bullet"/>
      <w:lvlText w:val=""/>
      <w:lvlJc w:val="left"/>
      <w:pPr>
        <w:ind w:left="1440" w:hanging="360"/>
      </w:pPr>
      <w:rPr>
        <w:rFonts w:ascii="Symbol" w:hAnsi="Symbol" w:hint="default"/>
        <w:b w:val="0"/>
        <w:i w:val="0"/>
        <w:color w:val="auto"/>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4C0F1E"/>
    <w:multiLevelType w:val="hybridMultilevel"/>
    <w:tmpl w:val="8BF81C6E"/>
    <w:lvl w:ilvl="0" w:tplc="F6EA148A">
      <w:start w:val="1"/>
      <w:numFmt w:val="decimal"/>
      <w:pStyle w:val="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1B7954"/>
    <w:multiLevelType w:val="hybridMultilevel"/>
    <w:tmpl w:val="9BFE0790"/>
    <w:lvl w:ilvl="0" w:tplc="1DACB94A">
      <w:start w:val="1"/>
      <w:numFmt w:val="bullet"/>
      <w:pStyle w:val="BulletList"/>
      <w:lvlText w:val=""/>
      <w:lvlJc w:val="left"/>
      <w:pPr>
        <w:ind w:left="720" w:hanging="360"/>
      </w:pPr>
      <w:rPr>
        <w:rFonts w:ascii="Symbol" w:hAnsi="Symbol" w:hint="default"/>
        <w:b w:val="0"/>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ocumentProtection w:edit="readOnly" w:formatting="1" w:enforcement="1" w:cryptProviderType="rsaAES" w:cryptAlgorithmClass="hash" w:cryptAlgorithmType="typeAny" w:cryptAlgorithmSid="14" w:cryptSpinCount="100000" w:hash="0iQJEGo5HAefIjrswVfK1iZ3dymCczhqPfIqIydv3ZY12cUkylIqJ3RfLb8OakQbR38//EieYkmoXN5BUr5piQ==" w:salt="xz5V2zY5dJNxMEaf+qb4GQ=="/>
  <w:autoFormatOverride/>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E88"/>
    <w:rsid w:val="00006707"/>
    <w:rsid w:val="0001077F"/>
    <w:rsid w:val="00047186"/>
    <w:rsid w:val="0007681C"/>
    <w:rsid w:val="000831AA"/>
    <w:rsid w:val="000A32EB"/>
    <w:rsid w:val="000A6D0D"/>
    <w:rsid w:val="000B06EC"/>
    <w:rsid w:val="000B460B"/>
    <w:rsid w:val="000B4AA4"/>
    <w:rsid w:val="000C56BC"/>
    <w:rsid w:val="000F4855"/>
    <w:rsid w:val="000F6719"/>
    <w:rsid w:val="001011F3"/>
    <w:rsid w:val="00101FA3"/>
    <w:rsid w:val="001077C0"/>
    <w:rsid w:val="001139F5"/>
    <w:rsid w:val="00130444"/>
    <w:rsid w:val="00131124"/>
    <w:rsid w:val="00131F02"/>
    <w:rsid w:val="001748AF"/>
    <w:rsid w:val="00177087"/>
    <w:rsid w:val="00181601"/>
    <w:rsid w:val="00182605"/>
    <w:rsid w:val="00184607"/>
    <w:rsid w:val="00184BEC"/>
    <w:rsid w:val="00200577"/>
    <w:rsid w:val="00205589"/>
    <w:rsid w:val="00217541"/>
    <w:rsid w:val="002361F5"/>
    <w:rsid w:val="002364EA"/>
    <w:rsid w:val="0024126D"/>
    <w:rsid w:val="00241E1B"/>
    <w:rsid w:val="002420BB"/>
    <w:rsid w:val="00250B1F"/>
    <w:rsid w:val="00251B02"/>
    <w:rsid w:val="002961A4"/>
    <w:rsid w:val="002A098E"/>
    <w:rsid w:val="002B0E88"/>
    <w:rsid w:val="00345768"/>
    <w:rsid w:val="00390022"/>
    <w:rsid w:val="003B0997"/>
    <w:rsid w:val="004106A0"/>
    <w:rsid w:val="00426055"/>
    <w:rsid w:val="00457982"/>
    <w:rsid w:val="00460A7A"/>
    <w:rsid w:val="00462807"/>
    <w:rsid w:val="004850FB"/>
    <w:rsid w:val="004855CC"/>
    <w:rsid w:val="00487CB6"/>
    <w:rsid w:val="004C790C"/>
    <w:rsid w:val="004C7AD6"/>
    <w:rsid w:val="004E111A"/>
    <w:rsid w:val="00506E5A"/>
    <w:rsid w:val="00511947"/>
    <w:rsid w:val="00535E2A"/>
    <w:rsid w:val="00555C0E"/>
    <w:rsid w:val="005964A5"/>
    <w:rsid w:val="005C6F0C"/>
    <w:rsid w:val="005E6D29"/>
    <w:rsid w:val="0061168D"/>
    <w:rsid w:val="0061214E"/>
    <w:rsid w:val="00637132"/>
    <w:rsid w:val="006430BE"/>
    <w:rsid w:val="00666237"/>
    <w:rsid w:val="00692E9D"/>
    <w:rsid w:val="006D0131"/>
    <w:rsid w:val="006D41BD"/>
    <w:rsid w:val="006D57D0"/>
    <w:rsid w:val="006E5ACE"/>
    <w:rsid w:val="0073587C"/>
    <w:rsid w:val="007400F3"/>
    <w:rsid w:val="00756F65"/>
    <w:rsid w:val="00774F5E"/>
    <w:rsid w:val="00783C0F"/>
    <w:rsid w:val="00796749"/>
    <w:rsid w:val="007A50B1"/>
    <w:rsid w:val="007B4D60"/>
    <w:rsid w:val="007C0DD7"/>
    <w:rsid w:val="007C628F"/>
    <w:rsid w:val="007E575C"/>
    <w:rsid w:val="00814373"/>
    <w:rsid w:val="00820032"/>
    <w:rsid w:val="00826351"/>
    <w:rsid w:val="00832D32"/>
    <w:rsid w:val="00847B7D"/>
    <w:rsid w:val="00847F47"/>
    <w:rsid w:val="008547E5"/>
    <w:rsid w:val="00861671"/>
    <w:rsid w:val="00863A39"/>
    <w:rsid w:val="0086474F"/>
    <w:rsid w:val="00865600"/>
    <w:rsid w:val="00872462"/>
    <w:rsid w:val="008B1F98"/>
    <w:rsid w:val="008D6174"/>
    <w:rsid w:val="008E1009"/>
    <w:rsid w:val="008E376D"/>
    <w:rsid w:val="008F47EF"/>
    <w:rsid w:val="00917667"/>
    <w:rsid w:val="00937187"/>
    <w:rsid w:val="00942415"/>
    <w:rsid w:val="00946471"/>
    <w:rsid w:val="00980470"/>
    <w:rsid w:val="00991E10"/>
    <w:rsid w:val="009A24FF"/>
    <w:rsid w:val="009D19E3"/>
    <w:rsid w:val="009E53F0"/>
    <w:rsid w:val="009F1C79"/>
    <w:rsid w:val="00A2350B"/>
    <w:rsid w:val="00A30C23"/>
    <w:rsid w:val="00A470C6"/>
    <w:rsid w:val="00A56A7D"/>
    <w:rsid w:val="00A61FBE"/>
    <w:rsid w:val="00A81A6A"/>
    <w:rsid w:val="00A841C9"/>
    <w:rsid w:val="00A94B07"/>
    <w:rsid w:val="00AB4E17"/>
    <w:rsid w:val="00AC51BA"/>
    <w:rsid w:val="00AE1ACA"/>
    <w:rsid w:val="00AF5728"/>
    <w:rsid w:val="00B022D8"/>
    <w:rsid w:val="00B03423"/>
    <w:rsid w:val="00B15382"/>
    <w:rsid w:val="00BC3AF0"/>
    <w:rsid w:val="00C044D5"/>
    <w:rsid w:val="00C21DC4"/>
    <w:rsid w:val="00C23E9A"/>
    <w:rsid w:val="00C24B8C"/>
    <w:rsid w:val="00CC1907"/>
    <w:rsid w:val="00CC7C2D"/>
    <w:rsid w:val="00CF4537"/>
    <w:rsid w:val="00D16BFB"/>
    <w:rsid w:val="00D21FD8"/>
    <w:rsid w:val="00D25543"/>
    <w:rsid w:val="00D27FB7"/>
    <w:rsid w:val="00D34EFC"/>
    <w:rsid w:val="00D3657C"/>
    <w:rsid w:val="00D375B1"/>
    <w:rsid w:val="00D552A4"/>
    <w:rsid w:val="00D576A2"/>
    <w:rsid w:val="00D65C45"/>
    <w:rsid w:val="00D67C63"/>
    <w:rsid w:val="00D86611"/>
    <w:rsid w:val="00DA0B8A"/>
    <w:rsid w:val="00DB1CBF"/>
    <w:rsid w:val="00DD25DD"/>
    <w:rsid w:val="00E32896"/>
    <w:rsid w:val="00E4042C"/>
    <w:rsid w:val="00E57E42"/>
    <w:rsid w:val="00E840AA"/>
    <w:rsid w:val="00E876C7"/>
    <w:rsid w:val="00EA6A33"/>
    <w:rsid w:val="00EA77A1"/>
    <w:rsid w:val="00EF70EF"/>
    <w:rsid w:val="00F7127A"/>
    <w:rsid w:val="00F74073"/>
    <w:rsid w:val="00F7437B"/>
    <w:rsid w:val="00FC36A8"/>
    <w:rsid w:val="00FD42EC"/>
    <w:rsid w:val="00FF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0E4D2"/>
  <w15:chartTrackingRefBased/>
  <w15:docId w15:val="{1A39E726-671D-40AD-83AC-C2AF3009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5">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locked="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locked="0"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locked="0"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locked="0" w:uiPriority="48"/>
    <w:lsdException w:name="List Table 4" w:uiPriority="49"/>
    <w:lsdException w:name="List Table 5 Dark" w:uiPriority="50"/>
    <w:lsdException w:name="List Table 6 Colorful" w:locked="0"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locked="0"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535E2A"/>
    <w:pPr>
      <w:spacing w:after="120"/>
    </w:pPr>
  </w:style>
  <w:style w:type="paragraph" w:styleId="Heading1">
    <w:name w:val="heading 1"/>
    <w:basedOn w:val="Header"/>
    <w:next w:val="Normal"/>
    <w:link w:val="Heading1Char"/>
    <w:uiPriority w:val="9"/>
    <w:qFormat/>
    <w:locked/>
    <w:rsid w:val="00C21DC4"/>
    <w:pPr>
      <w:outlineLvl w:val="0"/>
    </w:pPr>
    <w:rPr>
      <w:b/>
      <w:sz w:val="32"/>
      <w:szCs w:val="32"/>
    </w:rPr>
  </w:style>
  <w:style w:type="paragraph" w:styleId="Heading2">
    <w:name w:val="heading 2"/>
    <w:basedOn w:val="Normal"/>
    <w:next w:val="Normal"/>
    <w:link w:val="Heading2Char"/>
    <w:uiPriority w:val="9"/>
    <w:unhideWhenUsed/>
    <w:qFormat/>
    <w:rsid w:val="00535E2A"/>
    <w:pPr>
      <w:keepNext/>
      <w:keepLines/>
      <w:spacing w:before="120" w:after="0" w:line="360" w:lineRule="auto"/>
      <w:outlineLvl w:val="1"/>
    </w:pPr>
    <w:rPr>
      <w:rFonts w:asciiTheme="majorHAnsi" w:eastAsiaTheme="majorEastAsia" w:hAnsiTheme="majorHAnsi" w:cstheme="majorBidi"/>
      <w:b/>
      <w:spacing w:val="20"/>
      <w:szCs w:val="26"/>
    </w:rPr>
  </w:style>
  <w:style w:type="paragraph" w:styleId="Heading3">
    <w:name w:val="heading 3"/>
    <w:basedOn w:val="Normal"/>
    <w:next w:val="Normal"/>
    <w:link w:val="Heading3Char"/>
    <w:uiPriority w:val="9"/>
    <w:unhideWhenUsed/>
    <w:qFormat/>
    <w:rsid w:val="00535E2A"/>
    <w:pPr>
      <w:keepNext/>
      <w:keepLines/>
      <w:spacing w:before="40" w:after="0"/>
      <w:outlineLvl w:val="2"/>
    </w:pPr>
    <w:rPr>
      <w:rFonts w:asciiTheme="majorHAnsi" w:eastAsiaTheme="majorEastAsia" w:hAnsiTheme="majorHAnsi" w:cstheme="majorBidi"/>
      <w:b/>
      <w:szCs w:val="24"/>
      <w:u w:val="single"/>
    </w:rPr>
  </w:style>
  <w:style w:type="paragraph" w:styleId="Heading4">
    <w:name w:val="heading 4"/>
    <w:basedOn w:val="Normal"/>
    <w:next w:val="Normal"/>
    <w:link w:val="Heading4Char"/>
    <w:uiPriority w:val="9"/>
    <w:semiHidden/>
    <w:unhideWhenUsed/>
    <w:qFormat/>
    <w:locked/>
    <w:rsid w:val="00783C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5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locked/>
    <w:rsid w:val="00181601"/>
    <w:rPr>
      <w:color w:val="808080"/>
    </w:rPr>
  </w:style>
  <w:style w:type="character" w:customStyle="1" w:styleId="Heading1Char">
    <w:name w:val="Heading 1 Char"/>
    <w:basedOn w:val="DefaultParagraphFont"/>
    <w:link w:val="Heading1"/>
    <w:uiPriority w:val="9"/>
    <w:rsid w:val="00C21DC4"/>
    <w:rPr>
      <w:b/>
      <w:sz w:val="32"/>
      <w:szCs w:val="32"/>
    </w:rPr>
  </w:style>
  <w:style w:type="paragraph" w:styleId="NoSpacing">
    <w:name w:val="No Spacing"/>
    <w:uiPriority w:val="1"/>
    <w:qFormat/>
    <w:locked/>
    <w:rsid w:val="003B0997"/>
    <w:pPr>
      <w:spacing w:after="120" w:line="240" w:lineRule="auto"/>
    </w:pPr>
  </w:style>
  <w:style w:type="character" w:styleId="CommentReference">
    <w:name w:val="annotation reference"/>
    <w:basedOn w:val="DefaultParagraphFont"/>
    <w:uiPriority w:val="99"/>
    <w:semiHidden/>
    <w:unhideWhenUsed/>
    <w:locked/>
    <w:rsid w:val="00E32896"/>
    <w:rPr>
      <w:sz w:val="16"/>
      <w:szCs w:val="16"/>
    </w:rPr>
  </w:style>
  <w:style w:type="paragraph" w:styleId="CommentText">
    <w:name w:val="annotation text"/>
    <w:basedOn w:val="Normal"/>
    <w:link w:val="CommentTextChar"/>
    <w:uiPriority w:val="99"/>
    <w:semiHidden/>
    <w:unhideWhenUsed/>
    <w:locked/>
    <w:rsid w:val="00E32896"/>
    <w:rPr>
      <w:sz w:val="20"/>
      <w:szCs w:val="20"/>
    </w:rPr>
  </w:style>
  <w:style w:type="character" w:customStyle="1" w:styleId="CommentTextChar">
    <w:name w:val="Comment Text Char"/>
    <w:basedOn w:val="DefaultParagraphFont"/>
    <w:link w:val="CommentText"/>
    <w:uiPriority w:val="99"/>
    <w:semiHidden/>
    <w:rsid w:val="00E32896"/>
    <w:rPr>
      <w:sz w:val="20"/>
      <w:szCs w:val="20"/>
    </w:rPr>
  </w:style>
  <w:style w:type="paragraph" w:styleId="CommentSubject">
    <w:name w:val="annotation subject"/>
    <w:basedOn w:val="CommentText"/>
    <w:next w:val="CommentText"/>
    <w:link w:val="CommentSubjectChar"/>
    <w:uiPriority w:val="99"/>
    <w:semiHidden/>
    <w:unhideWhenUsed/>
    <w:locked/>
    <w:rsid w:val="00E32896"/>
    <w:rPr>
      <w:b/>
      <w:bCs/>
    </w:rPr>
  </w:style>
  <w:style w:type="character" w:customStyle="1" w:styleId="CommentSubjectChar">
    <w:name w:val="Comment Subject Char"/>
    <w:basedOn w:val="CommentTextChar"/>
    <w:link w:val="CommentSubject"/>
    <w:uiPriority w:val="99"/>
    <w:semiHidden/>
    <w:rsid w:val="00E32896"/>
    <w:rPr>
      <w:b/>
      <w:bCs/>
      <w:sz w:val="20"/>
      <w:szCs w:val="20"/>
    </w:rPr>
  </w:style>
  <w:style w:type="paragraph" w:styleId="BalloonText">
    <w:name w:val="Balloon Text"/>
    <w:basedOn w:val="Normal"/>
    <w:link w:val="BalloonTextChar"/>
    <w:uiPriority w:val="99"/>
    <w:semiHidden/>
    <w:unhideWhenUsed/>
    <w:locked/>
    <w:rsid w:val="00E3289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896"/>
    <w:rPr>
      <w:rFonts w:ascii="Segoe UI" w:hAnsi="Segoe UI" w:cs="Segoe UI"/>
      <w:sz w:val="18"/>
      <w:szCs w:val="18"/>
    </w:rPr>
  </w:style>
  <w:style w:type="paragraph" w:styleId="Header">
    <w:name w:val="header"/>
    <w:basedOn w:val="Normal"/>
    <w:link w:val="HeaderChar"/>
    <w:uiPriority w:val="99"/>
    <w:unhideWhenUsed/>
    <w:locked/>
    <w:rsid w:val="008D6174"/>
    <w:pPr>
      <w:tabs>
        <w:tab w:val="center" w:pos="4680"/>
        <w:tab w:val="right" w:pos="9360"/>
      </w:tabs>
      <w:spacing w:after="0"/>
    </w:pPr>
  </w:style>
  <w:style w:type="character" w:customStyle="1" w:styleId="HeaderChar">
    <w:name w:val="Header Char"/>
    <w:basedOn w:val="DefaultParagraphFont"/>
    <w:link w:val="Header"/>
    <w:uiPriority w:val="99"/>
    <w:rsid w:val="008D6174"/>
  </w:style>
  <w:style w:type="paragraph" w:styleId="Footer">
    <w:name w:val="footer"/>
    <w:basedOn w:val="Normal"/>
    <w:link w:val="FooterChar"/>
    <w:uiPriority w:val="99"/>
    <w:unhideWhenUsed/>
    <w:locked/>
    <w:rsid w:val="008D6174"/>
    <w:pPr>
      <w:tabs>
        <w:tab w:val="center" w:pos="4680"/>
        <w:tab w:val="right" w:pos="9360"/>
      </w:tabs>
      <w:spacing w:after="0"/>
    </w:pPr>
  </w:style>
  <w:style w:type="character" w:customStyle="1" w:styleId="FooterChar">
    <w:name w:val="Footer Char"/>
    <w:basedOn w:val="DefaultParagraphFont"/>
    <w:link w:val="Footer"/>
    <w:uiPriority w:val="99"/>
    <w:rsid w:val="008D6174"/>
  </w:style>
  <w:style w:type="character" w:customStyle="1" w:styleId="Heading2Char">
    <w:name w:val="Heading 2 Char"/>
    <w:basedOn w:val="DefaultParagraphFont"/>
    <w:link w:val="Heading2"/>
    <w:uiPriority w:val="9"/>
    <w:rsid w:val="00EA77A1"/>
    <w:rPr>
      <w:rFonts w:asciiTheme="majorHAnsi" w:eastAsiaTheme="majorEastAsia" w:hAnsiTheme="majorHAnsi" w:cstheme="majorBidi"/>
      <w:b/>
      <w:spacing w:val="20"/>
      <w:szCs w:val="26"/>
    </w:rPr>
  </w:style>
  <w:style w:type="character" w:customStyle="1" w:styleId="Heading3Char">
    <w:name w:val="Heading 3 Char"/>
    <w:basedOn w:val="DefaultParagraphFont"/>
    <w:link w:val="Heading3"/>
    <w:uiPriority w:val="9"/>
    <w:rsid w:val="00EA77A1"/>
    <w:rPr>
      <w:rFonts w:asciiTheme="majorHAnsi" w:eastAsiaTheme="majorEastAsia" w:hAnsiTheme="majorHAnsi" w:cstheme="majorBidi"/>
      <w:b/>
      <w:szCs w:val="24"/>
      <w:u w:val="single"/>
    </w:rPr>
  </w:style>
  <w:style w:type="paragraph" w:styleId="ListParagraph">
    <w:name w:val="List Paragraph"/>
    <w:basedOn w:val="Normal"/>
    <w:autoRedefine/>
    <w:uiPriority w:val="34"/>
    <w:qFormat/>
    <w:rsid w:val="00535E2A"/>
    <w:pPr>
      <w:ind w:left="720"/>
      <w:contextualSpacing/>
    </w:pPr>
  </w:style>
  <w:style w:type="paragraph" w:customStyle="1" w:styleId="Footnote">
    <w:name w:val="Footnote"/>
    <w:basedOn w:val="Normal"/>
    <w:link w:val="FootnoteChar"/>
    <w:qFormat/>
    <w:locked/>
    <w:rsid w:val="007400F3"/>
    <w:pPr>
      <w:tabs>
        <w:tab w:val="left" w:pos="8640"/>
      </w:tabs>
    </w:pPr>
    <w:rPr>
      <w:b/>
      <w:i/>
      <w:sz w:val="20"/>
      <w:szCs w:val="20"/>
    </w:rPr>
  </w:style>
  <w:style w:type="paragraph" w:customStyle="1" w:styleId="Version">
    <w:name w:val="Version"/>
    <w:basedOn w:val="Normal"/>
    <w:link w:val="VersionChar"/>
    <w:qFormat/>
    <w:locked/>
    <w:rsid w:val="00D25543"/>
    <w:pPr>
      <w:tabs>
        <w:tab w:val="left" w:pos="8640"/>
      </w:tabs>
    </w:pPr>
    <w:rPr>
      <w:sz w:val="14"/>
      <w:szCs w:val="20"/>
    </w:rPr>
  </w:style>
  <w:style w:type="character" w:customStyle="1" w:styleId="FootnoteChar">
    <w:name w:val="Footnote Char"/>
    <w:basedOn w:val="DefaultParagraphFont"/>
    <w:link w:val="Footnote"/>
    <w:rsid w:val="007400F3"/>
    <w:rPr>
      <w:b/>
      <w:i/>
      <w:sz w:val="20"/>
      <w:szCs w:val="20"/>
    </w:rPr>
  </w:style>
  <w:style w:type="character" w:customStyle="1" w:styleId="VersionChar">
    <w:name w:val="Version Char"/>
    <w:basedOn w:val="DefaultParagraphFont"/>
    <w:link w:val="Version"/>
    <w:rsid w:val="00D25543"/>
    <w:rPr>
      <w:sz w:val="14"/>
      <w:szCs w:val="20"/>
    </w:rPr>
  </w:style>
  <w:style w:type="character" w:styleId="Hyperlink">
    <w:name w:val="Hyperlink"/>
    <w:basedOn w:val="DefaultParagraphFont"/>
    <w:uiPriority w:val="99"/>
    <w:unhideWhenUsed/>
    <w:rsid w:val="00535E2A"/>
    <w:rPr>
      <w:color w:val="0563C1" w:themeColor="hyperlink"/>
      <w:u w:val="single"/>
    </w:rPr>
  </w:style>
  <w:style w:type="character" w:styleId="FollowedHyperlink">
    <w:name w:val="FollowedHyperlink"/>
    <w:basedOn w:val="DefaultParagraphFont"/>
    <w:uiPriority w:val="99"/>
    <w:semiHidden/>
    <w:unhideWhenUsed/>
    <w:locked/>
    <w:rsid w:val="00487CB6"/>
    <w:rPr>
      <w:color w:val="954F72" w:themeColor="followedHyperlink"/>
      <w:u w:val="single"/>
    </w:rPr>
  </w:style>
  <w:style w:type="table" w:styleId="LightList-Accent3">
    <w:name w:val="Light List Accent 3"/>
    <w:basedOn w:val="TableNormal"/>
    <w:uiPriority w:val="61"/>
    <w:semiHidden/>
    <w:unhideWhenUsed/>
    <w:locked/>
    <w:rsid w:val="00EA77A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BOLD">
    <w:name w:val="BOLD"/>
    <w:basedOn w:val="Normal"/>
    <w:next w:val="Normal"/>
    <w:link w:val="BOLDChar"/>
    <w:autoRedefine/>
    <w:qFormat/>
    <w:rsid w:val="00535E2A"/>
    <w:rPr>
      <w:b/>
    </w:rPr>
  </w:style>
  <w:style w:type="paragraph" w:customStyle="1" w:styleId="ITALIC">
    <w:name w:val="ITALIC"/>
    <w:basedOn w:val="Normal"/>
    <w:next w:val="Normal"/>
    <w:link w:val="ITALICChar"/>
    <w:autoRedefine/>
    <w:qFormat/>
    <w:rsid w:val="00535E2A"/>
    <w:rPr>
      <w:i/>
    </w:rPr>
  </w:style>
  <w:style w:type="character" w:customStyle="1" w:styleId="BOLDChar">
    <w:name w:val="BOLD Char"/>
    <w:basedOn w:val="DefaultParagraphFont"/>
    <w:link w:val="BOLD"/>
    <w:rsid w:val="00EA77A1"/>
    <w:rPr>
      <w:b/>
    </w:rPr>
  </w:style>
  <w:style w:type="character" w:customStyle="1" w:styleId="ITALICChar">
    <w:name w:val="ITALIC Char"/>
    <w:basedOn w:val="DefaultParagraphFont"/>
    <w:link w:val="ITALIC"/>
    <w:rsid w:val="00EA77A1"/>
    <w:rPr>
      <w:i/>
    </w:rPr>
  </w:style>
  <w:style w:type="paragraph" w:customStyle="1" w:styleId="UNDERLINE">
    <w:name w:val="UNDERLINE"/>
    <w:basedOn w:val="Normal"/>
    <w:next w:val="Normal"/>
    <w:link w:val="UNDERLINEChar"/>
    <w:qFormat/>
    <w:rsid w:val="00535E2A"/>
    <w:rPr>
      <w:u w:val="single"/>
    </w:rPr>
  </w:style>
  <w:style w:type="paragraph" w:customStyle="1" w:styleId="BOLD-UNDERLINE">
    <w:name w:val="BOLD-UNDERLINE"/>
    <w:basedOn w:val="Normal"/>
    <w:next w:val="Normal"/>
    <w:link w:val="BOLD-UNDERLINEChar"/>
    <w:autoRedefine/>
    <w:qFormat/>
    <w:rsid w:val="00535E2A"/>
    <w:rPr>
      <w:b/>
      <w:u w:val="single"/>
    </w:rPr>
  </w:style>
  <w:style w:type="character" w:customStyle="1" w:styleId="UNDERLINEChar">
    <w:name w:val="UNDERLINE Char"/>
    <w:basedOn w:val="DefaultParagraphFont"/>
    <w:link w:val="UNDERLINE"/>
    <w:rsid w:val="00EA77A1"/>
    <w:rPr>
      <w:u w:val="single"/>
    </w:rPr>
  </w:style>
  <w:style w:type="paragraph" w:customStyle="1" w:styleId="ITALIC-UNDERLINE">
    <w:name w:val="ITALIC-UNDERLINE"/>
    <w:basedOn w:val="Normal"/>
    <w:next w:val="Normal"/>
    <w:link w:val="ITALIC-UNDERLINEChar"/>
    <w:autoRedefine/>
    <w:qFormat/>
    <w:rsid w:val="00535E2A"/>
    <w:rPr>
      <w:i/>
      <w:u w:val="single"/>
    </w:rPr>
  </w:style>
  <w:style w:type="character" w:customStyle="1" w:styleId="BOLD-UNDERLINEChar">
    <w:name w:val="BOLD-UNDERLINE Char"/>
    <w:basedOn w:val="DefaultParagraphFont"/>
    <w:link w:val="BOLD-UNDERLINE"/>
    <w:rsid w:val="00EA77A1"/>
    <w:rPr>
      <w:b/>
      <w:u w:val="single"/>
    </w:rPr>
  </w:style>
  <w:style w:type="paragraph" w:customStyle="1" w:styleId="NumberList">
    <w:name w:val="Number List"/>
    <w:basedOn w:val="Normal"/>
    <w:link w:val="NumberListChar"/>
    <w:autoRedefine/>
    <w:qFormat/>
    <w:rsid w:val="00535E2A"/>
    <w:pPr>
      <w:numPr>
        <w:numId w:val="2"/>
      </w:numPr>
      <w:spacing w:after="0" w:line="240" w:lineRule="auto"/>
    </w:pPr>
  </w:style>
  <w:style w:type="character" w:customStyle="1" w:styleId="ITALIC-UNDERLINEChar">
    <w:name w:val="ITALIC-UNDERLINE Char"/>
    <w:basedOn w:val="DefaultParagraphFont"/>
    <w:link w:val="ITALIC-UNDERLINE"/>
    <w:rsid w:val="00EA77A1"/>
    <w:rPr>
      <w:i/>
      <w:u w:val="single"/>
    </w:rPr>
  </w:style>
  <w:style w:type="paragraph" w:customStyle="1" w:styleId="BulletList">
    <w:name w:val="Bullet List"/>
    <w:basedOn w:val="Normal"/>
    <w:link w:val="BulletListChar"/>
    <w:autoRedefine/>
    <w:qFormat/>
    <w:rsid w:val="00535E2A"/>
    <w:pPr>
      <w:numPr>
        <w:numId w:val="4"/>
      </w:numPr>
      <w:spacing w:after="0"/>
    </w:pPr>
  </w:style>
  <w:style w:type="character" w:customStyle="1" w:styleId="NumberListChar">
    <w:name w:val="Number List Char"/>
    <w:basedOn w:val="DefaultParagraphFont"/>
    <w:link w:val="NumberList"/>
    <w:rsid w:val="00EA77A1"/>
  </w:style>
  <w:style w:type="character" w:customStyle="1" w:styleId="BulletListChar">
    <w:name w:val="Bullet List Char"/>
    <w:basedOn w:val="DefaultParagraphFont"/>
    <w:link w:val="BulletList"/>
    <w:rsid w:val="00EA77A1"/>
  </w:style>
  <w:style w:type="paragraph" w:customStyle="1" w:styleId="Bold-Italic">
    <w:name w:val="Bold-Italic"/>
    <w:basedOn w:val="Normal"/>
    <w:next w:val="Normal"/>
    <w:link w:val="Bold-ItalicChar"/>
    <w:autoRedefine/>
    <w:qFormat/>
    <w:rsid w:val="00535E2A"/>
    <w:rPr>
      <w:b/>
      <w:i/>
    </w:rPr>
  </w:style>
  <w:style w:type="paragraph" w:customStyle="1" w:styleId="SingleSpaceNormal">
    <w:name w:val="Single Space Normal"/>
    <w:basedOn w:val="Normal"/>
    <w:link w:val="SingleSpaceNormalChar"/>
    <w:autoRedefine/>
    <w:qFormat/>
    <w:rsid w:val="00535E2A"/>
    <w:pPr>
      <w:spacing w:after="0" w:line="240" w:lineRule="auto"/>
    </w:pPr>
  </w:style>
  <w:style w:type="character" w:customStyle="1" w:styleId="Bold-ItalicChar">
    <w:name w:val="Bold-Italic Char"/>
    <w:basedOn w:val="DefaultParagraphFont"/>
    <w:link w:val="Bold-Italic"/>
    <w:rsid w:val="00EA77A1"/>
    <w:rPr>
      <w:b/>
      <w:i/>
    </w:rPr>
  </w:style>
  <w:style w:type="paragraph" w:customStyle="1" w:styleId="RedNormal">
    <w:name w:val="Red Normal"/>
    <w:basedOn w:val="Normal"/>
    <w:link w:val="RedNormalChar"/>
    <w:qFormat/>
    <w:rsid w:val="00535E2A"/>
    <w:rPr>
      <w:color w:val="FF0000"/>
    </w:rPr>
  </w:style>
  <w:style w:type="character" w:customStyle="1" w:styleId="SingleSpaceNormalChar">
    <w:name w:val="Single Space Normal Char"/>
    <w:basedOn w:val="DefaultParagraphFont"/>
    <w:link w:val="SingleSpaceNormal"/>
    <w:rsid w:val="00EA77A1"/>
  </w:style>
  <w:style w:type="paragraph" w:customStyle="1" w:styleId="RedBoldNormal">
    <w:name w:val="Red Bold Normal"/>
    <w:basedOn w:val="Normal"/>
    <w:link w:val="RedBoldNormalChar"/>
    <w:qFormat/>
    <w:rsid w:val="00535E2A"/>
    <w:rPr>
      <w:b/>
      <w:color w:val="FF0000"/>
    </w:rPr>
  </w:style>
  <w:style w:type="character" w:customStyle="1" w:styleId="RedNormalChar">
    <w:name w:val="Red Normal Char"/>
    <w:basedOn w:val="DefaultParagraphFont"/>
    <w:link w:val="RedNormal"/>
    <w:rsid w:val="00EA77A1"/>
    <w:rPr>
      <w:color w:val="FF0000"/>
    </w:rPr>
  </w:style>
  <w:style w:type="character" w:customStyle="1" w:styleId="RedBoldNormalChar">
    <w:name w:val="Red Bold Normal Char"/>
    <w:basedOn w:val="DefaultParagraphFont"/>
    <w:link w:val="RedBoldNormal"/>
    <w:rsid w:val="00EA77A1"/>
    <w:rPr>
      <w:b/>
      <w:color w:val="FF0000"/>
    </w:rPr>
  </w:style>
  <w:style w:type="paragraph" w:customStyle="1" w:styleId="RedUnderline">
    <w:name w:val="Red Underline"/>
    <w:basedOn w:val="Normal"/>
    <w:link w:val="RedUnderlineChar"/>
    <w:autoRedefine/>
    <w:qFormat/>
    <w:rsid w:val="00535E2A"/>
    <w:pPr>
      <w:spacing w:line="240" w:lineRule="auto"/>
    </w:pPr>
    <w:rPr>
      <w:color w:val="FF0000"/>
      <w:u w:val="single"/>
    </w:rPr>
  </w:style>
  <w:style w:type="character" w:customStyle="1" w:styleId="RedUnderlineChar">
    <w:name w:val="Red Underline Char"/>
    <w:basedOn w:val="DefaultParagraphFont"/>
    <w:link w:val="RedUnderline"/>
    <w:rsid w:val="00EA77A1"/>
    <w:rPr>
      <w:color w:val="FF0000"/>
      <w:u w:val="single"/>
    </w:rPr>
  </w:style>
  <w:style w:type="paragraph" w:customStyle="1" w:styleId="RedItalics">
    <w:name w:val="Red Italics"/>
    <w:basedOn w:val="RedNormal"/>
    <w:link w:val="RedItalicsChar"/>
    <w:qFormat/>
    <w:rsid w:val="00535E2A"/>
    <w:pPr>
      <w:spacing w:line="240" w:lineRule="auto"/>
    </w:pPr>
    <w:rPr>
      <w:i/>
    </w:rPr>
  </w:style>
  <w:style w:type="paragraph" w:customStyle="1" w:styleId="RedBold-Underline">
    <w:name w:val="Red Bold-Underline"/>
    <w:basedOn w:val="RedNormal"/>
    <w:link w:val="RedBold-UnderlineChar"/>
    <w:qFormat/>
    <w:rsid w:val="00535E2A"/>
    <w:pPr>
      <w:spacing w:line="240" w:lineRule="auto"/>
    </w:pPr>
    <w:rPr>
      <w:b/>
      <w:u w:val="single"/>
    </w:rPr>
  </w:style>
  <w:style w:type="character" w:customStyle="1" w:styleId="RedItalicsChar">
    <w:name w:val="Red Italics Char"/>
    <w:basedOn w:val="RedNormalChar"/>
    <w:link w:val="RedItalics"/>
    <w:rsid w:val="00EA77A1"/>
    <w:rPr>
      <w:i/>
      <w:color w:val="FF0000"/>
    </w:rPr>
  </w:style>
  <w:style w:type="character" w:customStyle="1" w:styleId="RedBold-UnderlineChar">
    <w:name w:val="Red Bold-Underline Char"/>
    <w:basedOn w:val="RedNormalChar"/>
    <w:link w:val="RedBold-Underline"/>
    <w:rsid w:val="00EA77A1"/>
    <w:rPr>
      <w:b/>
      <w:color w:val="FF0000"/>
      <w:u w:val="single"/>
    </w:rPr>
  </w:style>
  <w:style w:type="character" w:customStyle="1" w:styleId="Heading4Char">
    <w:name w:val="Heading 4 Char"/>
    <w:basedOn w:val="DefaultParagraphFont"/>
    <w:link w:val="Heading4"/>
    <w:uiPriority w:val="9"/>
    <w:semiHidden/>
    <w:rsid w:val="00783C0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99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finaid@btc.edu" TargetMode="External"/><Relationship Id="rId3" Type="http://schemas.openxmlformats.org/officeDocument/2006/relationships/styles" Target="styles.xml"/><Relationship Id="rId21" Type="http://schemas.openxmlformats.org/officeDocument/2006/relationships/hyperlink" Target="http://www.btc.edu/CurrentStudents/Library/indexLibrary.asp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btc-nas1.bellingham-tech.edu\sleibrant\Syllabi%20Project\Syllabus%20Template%2016-17\FAFSA.ed.gov" TargetMode="External"/><Relationship Id="rId2" Type="http://schemas.openxmlformats.org/officeDocument/2006/relationships/numbering" Target="numbering.xml"/><Relationship Id="rId16" Type="http://schemas.openxmlformats.org/officeDocument/2006/relationships/hyperlink" Target="mailto:advising@btc.edu" TargetMode="External"/><Relationship Id="rId20" Type="http://schemas.openxmlformats.org/officeDocument/2006/relationships/hyperlink" Target="mailto:Library@btc.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tc.edu/CurrentStudents/TutoringCenter/indexTutoringCenter.aspx" TargetMode="Externa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www.btc.edu/CurrentStudents/FinancialResources/WorkForceFunding.asp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ar@btc.edu"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assey\Dropbox\BTC%20Syllabi-Schedules-Grades\2017Jan%20Start\IT102_Winter2017_7300_Syllabus_Masse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F99A5D147E47F88DC7A0A5B4B1C69E"/>
        <w:category>
          <w:name w:val="General"/>
          <w:gallery w:val="placeholder"/>
        </w:category>
        <w:types>
          <w:type w:val="bbPlcHdr"/>
        </w:types>
        <w:behaviors>
          <w:behavior w:val="content"/>
        </w:behaviors>
        <w:guid w:val="{24A4D124-31AC-4B08-AF66-26FF2385511D}"/>
      </w:docPartPr>
      <w:docPartBody>
        <w:p w:rsidR="00ED0F3D" w:rsidRDefault="00660C1C">
          <w:pPr>
            <w:pStyle w:val="38F99A5D147E47F88DC7A0A5B4B1C69E"/>
          </w:pPr>
          <w:r w:rsidRPr="008D6174">
            <w:rPr>
              <w:rStyle w:val="PlaceholderText"/>
            </w:rPr>
            <w:t>Click here to enter text.</w:t>
          </w:r>
        </w:p>
      </w:docPartBody>
    </w:docPart>
    <w:docPart>
      <w:docPartPr>
        <w:name w:val="0DBF0465A8A642F5BA1185D315ACC5FD"/>
        <w:category>
          <w:name w:val="General"/>
          <w:gallery w:val="placeholder"/>
        </w:category>
        <w:types>
          <w:type w:val="bbPlcHdr"/>
        </w:types>
        <w:behaviors>
          <w:behavior w:val="content"/>
        </w:behaviors>
        <w:guid w:val="{F2460577-9436-4658-AD84-3EF9CAA5C8CD}"/>
      </w:docPartPr>
      <w:docPartBody>
        <w:p w:rsidR="00ED0F3D" w:rsidRDefault="00660C1C">
          <w:pPr>
            <w:pStyle w:val="0DBF0465A8A642F5BA1185D315ACC5FD"/>
          </w:pPr>
          <w:r w:rsidRPr="008D6174">
            <w:rPr>
              <w:rStyle w:val="PlaceholderText"/>
            </w:rPr>
            <w:t>Click here to enter text.</w:t>
          </w:r>
        </w:p>
      </w:docPartBody>
    </w:docPart>
    <w:docPart>
      <w:docPartPr>
        <w:name w:val="A40C1B9BF73C4FC9BE125FF4DC1A2309"/>
        <w:category>
          <w:name w:val="General"/>
          <w:gallery w:val="placeholder"/>
        </w:category>
        <w:types>
          <w:type w:val="bbPlcHdr"/>
        </w:types>
        <w:behaviors>
          <w:behavior w:val="content"/>
        </w:behaviors>
        <w:guid w:val="{77C8C320-C2DA-418C-A67C-05DBE6E2D6B0}"/>
      </w:docPartPr>
      <w:docPartBody>
        <w:p w:rsidR="00ED0F3D" w:rsidRDefault="00660C1C">
          <w:pPr>
            <w:pStyle w:val="A40C1B9BF73C4FC9BE125FF4DC1A2309"/>
          </w:pPr>
          <w:r w:rsidRPr="008D6174">
            <w:rPr>
              <w:rStyle w:val="PlaceholderText"/>
            </w:rPr>
            <w:t>Click here to enter text.</w:t>
          </w:r>
        </w:p>
      </w:docPartBody>
    </w:docPart>
    <w:docPart>
      <w:docPartPr>
        <w:name w:val="CD935C8A57964509BC506BEAB1B28614"/>
        <w:category>
          <w:name w:val="General"/>
          <w:gallery w:val="placeholder"/>
        </w:category>
        <w:types>
          <w:type w:val="bbPlcHdr"/>
        </w:types>
        <w:behaviors>
          <w:behavior w:val="content"/>
        </w:behaviors>
        <w:guid w:val="{43E3AD9F-C3E0-4F18-B765-736ECBFB0B60}"/>
      </w:docPartPr>
      <w:docPartBody>
        <w:p w:rsidR="00ED0F3D" w:rsidRDefault="00660C1C">
          <w:pPr>
            <w:pStyle w:val="CD935C8A57964509BC506BEAB1B28614"/>
          </w:pPr>
          <w:r w:rsidRPr="008D6174">
            <w:rPr>
              <w:rStyle w:val="PlaceholderText"/>
            </w:rPr>
            <w:t>Click here to enter text.</w:t>
          </w:r>
        </w:p>
      </w:docPartBody>
    </w:docPart>
    <w:docPart>
      <w:docPartPr>
        <w:name w:val="EE1CBE8944A84E0D92FF0EA95033ECE5"/>
        <w:category>
          <w:name w:val="General"/>
          <w:gallery w:val="placeholder"/>
        </w:category>
        <w:types>
          <w:type w:val="bbPlcHdr"/>
        </w:types>
        <w:behaviors>
          <w:behavior w:val="content"/>
        </w:behaviors>
        <w:guid w:val="{BFC1772D-48F8-41E6-8C12-3BF18F19BE23}"/>
      </w:docPartPr>
      <w:docPartBody>
        <w:p w:rsidR="00ED0F3D" w:rsidRDefault="00660C1C">
          <w:pPr>
            <w:pStyle w:val="EE1CBE8944A84E0D92FF0EA95033ECE5"/>
          </w:pPr>
          <w:r w:rsidRPr="008D6174">
            <w:rPr>
              <w:rStyle w:val="PlaceholderText"/>
            </w:rPr>
            <w:t>Click here to enter text.</w:t>
          </w:r>
        </w:p>
      </w:docPartBody>
    </w:docPart>
    <w:docPart>
      <w:docPartPr>
        <w:name w:val="88CDC43DC4E748DBA56538107FA69189"/>
        <w:category>
          <w:name w:val="General"/>
          <w:gallery w:val="placeholder"/>
        </w:category>
        <w:types>
          <w:type w:val="bbPlcHdr"/>
        </w:types>
        <w:behaviors>
          <w:behavior w:val="content"/>
        </w:behaviors>
        <w:guid w:val="{658157CE-A8E8-41C8-9D9B-2EACEE1351DA}"/>
      </w:docPartPr>
      <w:docPartBody>
        <w:p w:rsidR="00ED0F3D" w:rsidRDefault="00660C1C">
          <w:pPr>
            <w:pStyle w:val="88CDC43DC4E748DBA56538107FA69189"/>
          </w:pPr>
          <w:r w:rsidRPr="008D6174">
            <w:rPr>
              <w:rStyle w:val="PlaceholderText"/>
            </w:rPr>
            <w:t>Click here to enter text.</w:t>
          </w:r>
        </w:p>
      </w:docPartBody>
    </w:docPart>
    <w:docPart>
      <w:docPartPr>
        <w:name w:val="64A952BEB0E04BE29DD3BEF0F85E6170"/>
        <w:category>
          <w:name w:val="General"/>
          <w:gallery w:val="placeholder"/>
        </w:category>
        <w:types>
          <w:type w:val="bbPlcHdr"/>
        </w:types>
        <w:behaviors>
          <w:behavior w:val="content"/>
        </w:behaviors>
        <w:guid w:val="{7FD6C84C-773D-4809-A82D-A08B4184DB72}"/>
      </w:docPartPr>
      <w:docPartBody>
        <w:p w:rsidR="00ED0F3D" w:rsidRDefault="00660C1C">
          <w:pPr>
            <w:pStyle w:val="64A952BEB0E04BE29DD3BEF0F85E6170"/>
          </w:pPr>
          <w:r w:rsidRPr="008D6174">
            <w:rPr>
              <w:rStyle w:val="PlaceholderText"/>
            </w:rPr>
            <w:t>Click here to enter text.</w:t>
          </w:r>
        </w:p>
      </w:docPartBody>
    </w:docPart>
    <w:docPart>
      <w:docPartPr>
        <w:name w:val="EB8845B6B23144AFA17B694CA7B4CD27"/>
        <w:category>
          <w:name w:val="General"/>
          <w:gallery w:val="placeholder"/>
        </w:category>
        <w:types>
          <w:type w:val="bbPlcHdr"/>
        </w:types>
        <w:behaviors>
          <w:behavior w:val="content"/>
        </w:behaviors>
        <w:guid w:val="{3AE018F1-A7D5-4ABB-A7BA-088CF7F8A81A}"/>
      </w:docPartPr>
      <w:docPartBody>
        <w:p w:rsidR="00ED0F3D" w:rsidRDefault="00660C1C">
          <w:pPr>
            <w:pStyle w:val="EB8845B6B23144AFA17B694CA7B4CD27"/>
          </w:pPr>
          <w:r w:rsidRPr="008D6174">
            <w:rPr>
              <w:rStyle w:val="PlaceholderText"/>
            </w:rPr>
            <w:t>Click here to enter text.</w:t>
          </w:r>
        </w:p>
      </w:docPartBody>
    </w:docPart>
    <w:docPart>
      <w:docPartPr>
        <w:name w:val="E15E03A27A2B4B249F7C4ACD26F02C12"/>
        <w:category>
          <w:name w:val="General"/>
          <w:gallery w:val="placeholder"/>
        </w:category>
        <w:types>
          <w:type w:val="bbPlcHdr"/>
        </w:types>
        <w:behaviors>
          <w:behavior w:val="content"/>
        </w:behaviors>
        <w:guid w:val="{C00F69FF-FEEF-41C0-A853-A7137E2FD17F}"/>
      </w:docPartPr>
      <w:docPartBody>
        <w:p w:rsidR="00ED0F3D" w:rsidRDefault="00660C1C">
          <w:pPr>
            <w:pStyle w:val="E15E03A27A2B4B249F7C4ACD26F02C12"/>
          </w:pPr>
          <w:r w:rsidRPr="008D6174">
            <w:rPr>
              <w:rStyle w:val="PlaceholderText"/>
            </w:rPr>
            <w:t>Click here to enter text.</w:t>
          </w:r>
        </w:p>
      </w:docPartBody>
    </w:docPart>
    <w:docPart>
      <w:docPartPr>
        <w:name w:val="D3E5D1748B6F4915B2908D42A500F40D"/>
        <w:category>
          <w:name w:val="General"/>
          <w:gallery w:val="placeholder"/>
        </w:category>
        <w:types>
          <w:type w:val="bbPlcHdr"/>
        </w:types>
        <w:behaviors>
          <w:behavior w:val="content"/>
        </w:behaviors>
        <w:guid w:val="{311146C3-4C2E-4E82-93C4-C8A78D139887}"/>
      </w:docPartPr>
      <w:docPartBody>
        <w:p w:rsidR="00ED0F3D" w:rsidRDefault="00660C1C">
          <w:pPr>
            <w:pStyle w:val="D3E5D1748B6F4915B2908D42A500F40D"/>
          </w:pPr>
          <w:r w:rsidRPr="008D6174">
            <w:rPr>
              <w:rStyle w:val="PlaceholderText"/>
            </w:rPr>
            <w:t>Click here to enter text.</w:t>
          </w:r>
        </w:p>
      </w:docPartBody>
    </w:docPart>
    <w:docPart>
      <w:docPartPr>
        <w:name w:val="DE6019977C394BA6B76B26A125ECFCE5"/>
        <w:category>
          <w:name w:val="General"/>
          <w:gallery w:val="placeholder"/>
        </w:category>
        <w:types>
          <w:type w:val="bbPlcHdr"/>
        </w:types>
        <w:behaviors>
          <w:behavior w:val="content"/>
        </w:behaviors>
        <w:guid w:val="{2F8FC115-8D31-4AC8-94BD-933ABCA5D883}"/>
      </w:docPartPr>
      <w:docPartBody>
        <w:p w:rsidR="00ED0F3D" w:rsidRDefault="00660C1C">
          <w:pPr>
            <w:pStyle w:val="DE6019977C394BA6B76B26A125ECFCE5"/>
          </w:pPr>
          <w:r w:rsidRPr="008D6174">
            <w:rPr>
              <w:rStyle w:val="PlaceholderText"/>
            </w:rPr>
            <w:t>Click here to enter text.</w:t>
          </w:r>
        </w:p>
      </w:docPartBody>
    </w:docPart>
    <w:docPart>
      <w:docPartPr>
        <w:name w:val="B99C94A0FE13457BA566B921B93C2904"/>
        <w:category>
          <w:name w:val="General"/>
          <w:gallery w:val="placeholder"/>
        </w:category>
        <w:types>
          <w:type w:val="bbPlcHdr"/>
        </w:types>
        <w:behaviors>
          <w:behavior w:val="content"/>
        </w:behaviors>
        <w:guid w:val="{34C9CDC4-751A-48F4-91E9-C78784E9B846}"/>
      </w:docPartPr>
      <w:docPartBody>
        <w:p w:rsidR="00ED0F3D" w:rsidRDefault="00660C1C">
          <w:pPr>
            <w:pStyle w:val="B99C94A0FE13457BA566B921B93C2904"/>
          </w:pPr>
          <w:r w:rsidRPr="008D6174">
            <w:rPr>
              <w:rStyle w:val="PlaceholderText"/>
            </w:rPr>
            <w:t>Click here to enter text.</w:t>
          </w:r>
        </w:p>
      </w:docPartBody>
    </w:docPart>
    <w:docPart>
      <w:docPartPr>
        <w:name w:val="24B13B02768E40769811D82AC27BD554"/>
        <w:category>
          <w:name w:val="General"/>
          <w:gallery w:val="placeholder"/>
        </w:category>
        <w:types>
          <w:type w:val="bbPlcHdr"/>
        </w:types>
        <w:behaviors>
          <w:behavior w:val="content"/>
        </w:behaviors>
        <w:guid w:val="{87D52CC5-3B0C-4FD9-9D7E-A75067054A0A}"/>
      </w:docPartPr>
      <w:docPartBody>
        <w:p w:rsidR="00ED0F3D" w:rsidRDefault="00660C1C">
          <w:pPr>
            <w:pStyle w:val="24B13B02768E40769811D82AC27BD554"/>
          </w:pPr>
          <w:r w:rsidRPr="008D6174">
            <w:rPr>
              <w:rStyle w:val="PlaceholderText"/>
            </w:rPr>
            <w:t>Click here to enter text.</w:t>
          </w:r>
        </w:p>
      </w:docPartBody>
    </w:docPart>
    <w:docPart>
      <w:docPartPr>
        <w:name w:val="35A1C35ADEA0491AA95D7CCBAD59832F"/>
        <w:category>
          <w:name w:val="General"/>
          <w:gallery w:val="placeholder"/>
        </w:category>
        <w:types>
          <w:type w:val="bbPlcHdr"/>
        </w:types>
        <w:behaviors>
          <w:behavior w:val="content"/>
        </w:behaviors>
        <w:guid w:val="{1A895D77-85A2-410C-8A00-6E5B45F3F2D8}"/>
      </w:docPartPr>
      <w:docPartBody>
        <w:p w:rsidR="005B0D44" w:rsidRDefault="001F15A0" w:rsidP="001F15A0">
          <w:pPr>
            <w:pStyle w:val="35A1C35ADEA0491AA95D7CCBAD59832F"/>
          </w:pPr>
          <w:r w:rsidRPr="00900477">
            <w:rPr>
              <w:rStyle w:val="PlaceholderText"/>
            </w:rPr>
            <w:t>Click here to enter text.</w:t>
          </w:r>
        </w:p>
      </w:docPartBody>
    </w:docPart>
    <w:docPart>
      <w:docPartPr>
        <w:name w:val="DB5F0D2732AD4A3F93940BB6F93CEBD7"/>
        <w:category>
          <w:name w:val="General"/>
          <w:gallery w:val="placeholder"/>
        </w:category>
        <w:types>
          <w:type w:val="bbPlcHdr"/>
        </w:types>
        <w:behaviors>
          <w:behavior w:val="content"/>
        </w:behaviors>
        <w:guid w:val="{51C895A5-FD0A-4105-9ED9-5F3084BABFC8}"/>
      </w:docPartPr>
      <w:docPartBody>
        <w:p w:rsidR="005B0D44" w:rsidRDefault="001F15A0" w:rsidP="001F15A0">
          <w:pPr>
            <w:pStyle w:val="DB5F0D2732AD4A3F93940BB6F93CEBD7"/>
          </w:pPr>
          <w:r w:rsidRPr="008D6174">
            <w:rPr>
              <w:rStyle w:val="PlaceholderText"/>
            </w:rPr>
            <w:t>Click here to enter text.</w:t>
          </w:r>
        </w:p>
      </w:docPartBody>
    </w:docPart>
    <w:docPart>
      <w:docPartPr>
        <w:name w:val="3ED4C9A99B8D4543802B4B6AF7EDE5AF"/>
        <w:category>
          <w:name w:val="General"/>
          <w:gallery w:val="placeholder"/>
        </w:category>
        <w:types>
          <w:type w:val="bbPlcHdr"/>
        </w:types>
        <w:behaviors>
          <w:behavior w:val="content"/>
        </w:behaviors>
        <w:guid w:val="{7A9CA16C-1491-41C1-9D3A-F67A55247EB4}"/>
      </w:docPartPr>
      <w:docPartBody>
        <w:p w:rsidR="005B0D44" w:rsidRDefault="001F15A0" w:rsidP="001F15A0">
          <w:pPr>
            <w:pStyle w:val="3ED4C9A99B8D4543802B4B6AF7EDE5AF"/>
          </w:pPr>
          <w:r w:rsidRPr="008D6174">
            <w:rPr>
              <w:rStyle w:val="PlaceholderText"/>
            </w:rPr>
            <w:t>Click here to enter text.</w:t>
          </w:r>
        </w:p>
      </w:docPartBody>
    </w:docPart>
    <w:docPart>
      <w:docPartPr>
        <w:name w:val="4611420BAF044563B16A04CF52991AA1"/>
        <w:category>
          <w:name w:val="General"/>
          <w:gallery w:val="placeholder"/>
        </w:category>
        <w:types>
          <w:type w:val="bbPlcHdr"/>
        </w:types>
        <w:behaviors>
          <w:behavior w:val="content"/>
        </w:behaviors>
        <w:guid w:val="{86E38600-71D1-4505-A463-4A148E86F2DD}"/>
      </w:docPartPr>
      <w:docPartBody>
        <w:p w:rsidR="005B0D44" w:rsidRDefault="001F15A0" w:rsidP="001F15A0">
          <w:pPr>
            <w:pStyle w:val="4611420BAF044563B16A04CF52991AA1"/>
          </w:pPr>
          <w:r w:rsidRPr="008D6174">
            <w:rPr>
              <w:rStyle w:val="PlaceholderText"/>
            </w:rPr>
            <w:t>Click here to enter text.</w:t>
          </w:r>
        </w:p>
      </w:docPartBody>
    </w:docPart>
    <w:docPart>
      <w:docPartPr>
        <w:name w:val="500DAF4378BC41F988C5971223C9671F"/>
        <w:category>
          <w:name w:val="General"/>
          <w:gallery w:val="placeholder"/>
        </w:category>
        <w:types>
          <w:type w:val="bbPlcHdr"/>
        </w:types>
        <w:behaviors>
          <w:behavior w:val="content"/>
        </w:behaviors>
        <w:guid w:val="{B7461D81-05E6-4503-84C5-569D6F4FB348}"/>
      </w:docPartPr>
      <w:docPartBody>
        <w:p w:rsidR="005B0D44" w:rsidRDefault="001F15A0" w:rsidP="001F15A0">
          <w:pPr>
            <w:pStyle w:val="500DAF4378BC41F988C5971223C9671F"/>
          </w:pPr>
          <w:r w:rsidRPr="008D6174">
            <w:rPr>
              <w:rStyle w:val="PlaceholderText"/>
            </w:rPr>
            <w:t>Click here to enter text.</w:t>
          </w:r>
        </w:p>
      </w:docPartBody>
    </w:docPart>
    <w:docPart>
      <w:docPartPr>
        <w:name w:val="AF90DD1E0408497691E3ACF471C18587"/>
        <w:category>
          <w:name w:val="General"/>
          <w:gallery w:val="placeholder"/>
        </w:category>
        <w:types>
          <w:type w:val="bbPlcHdr"/>
        </w:types>
        <w:behaviors>
          <w:behavior w:val="content"/>
        </w:behaviors>
        <w:guid w:val="{AAE3B319-9759-4A10-AD41-990E7E0BBC38}"/>
      </w:docPartPr>
      <w:docPartBody>
        <w:p w:rsidR="005B0D44" w:rsidRDefault="001F15A0" w:rsidP="001F15A0">
          <w:pPr>
            <w:pStyle w:val="AF90DD1E0408497691E3ACF471C18587"/>
          </w:pPr>
          <w:r w:rsidRPr="008D6174">
            <w:rPr>
              <w:rStyle w:val="PlaceholderText"/>
            </w:rPr>
            <w:t>Click here to enter text.</w:t>
          </w:r>
        </w:p>
      </w:docPartBody>
    </w:docPart>
    <w:docPart>
      <w:docPartPr>
        <w:name w:val="B10EF1DDB9A94650825977AAFD92E092"/>
        <w:category>
          <w:name w:val="General"/>
          <w:gallery w:val="placeholder"/>
        </w:category>
        <w:types>
          <w:type w:val="bbPlcHdr"/>
        </w:types>
        <w:behaviors>
          <w:behavior w:val="content"/>
        </w:behaviors>
        <w:guid w:val="{36725779-8947-485F-B871-3CF097054506}"/>
      </w:docPartPr>
      <w:docPartBody>
        <w:p w:rsidR="005B0D44" w:rsidRDefault="001F15A0" w:rsidP="001F15A0">
          <w:pPr>
            <w:pStyle w:val="B10EF1DDB9A94650825977AAFD92E092"/>
          </w:pPr>
          <w:r w:rsidRPr="008D6174">
            <w:rPr>
              <w:rStyle w:val="PlaceholderText"/>
            </w:rPr>
            <w:t>Click here to enter text.</w:t>
          </w:r>
        </w:p>
      </w:docPartBody>
    </w:docPart>
    <w:docPart>
      <w:docPartPr>
        <w:name w:val="4C8D7F796D5B47C0A7B5A7045BC31F92"/>
        <w:category>
          <w:name w:val="General"/>
          <w:gallery w:val="placeholder"/>
        </w:category>
        <w:types>
          <w:type w:val="bbPlcHdr"/>
        </w:types>
        <w:behaviors>
          <w:behavior w:val="content"/>
        </w:behaviors>
        <w:guid w:val="{0AC06055-52BB-4E29-9C9D-5EE623C9CFDA}"/>
      </w:docPartPr>
      <w:docPartBody>
        <w:p w:rsidR="005B0D44" w:rsidRDefault="001F15A0" w:rsidP="001F15A0">
          <w:pPr>
            <w:pStyle w:val="4C8D7F796D5B47C0A7B5A7045BC31F92"/>
          </w:pPr>
          <w:r w:rsidRPr="008D6174">
            <w:rPr>
              <w:rStyle w:val="PlaceholderText"/>
            </w:rPr>
            <w:t>Click here to enter text.</w:t>
          </w:r>
        </w:p>
      </w:docPartBody>
    </w:docPart>
    <w:docPart>
      <w:docPartPr>
        <w:name w:val="6A6E8A023152454E8E12B3F556F21408"/>
        <w:category>
          <w:name w:val="General"/>
          <w:gallery w:val="placeholder"/>
        </w:category>
        <w:types>
          <w:type w:val="bbPlcHdr"/>
        </w:types>
        <w:behaviors>
          <w:behavior w:val="content"/>
        </w:behaviors>
        <w:guid w:val="{B6395546-5353-4CC2-B532-2D0DF67A54A5}"/>
      </w:docPartPr>
      <w:docPartBody>
        <w:p w:rsidR="005B0D44" w:rsidRDefault="001F15A0" w:rsidP="001F15A0">
          <w:pPr>
            <w:pStyle w:val="6A6E8A023152454E8E12B3F556F21408"/>
          </w:pPr>
          <w:r w:rsidRPr="008D6174">
            <w:rPr>
              <w:rStyle w:val="PlaceholderText"/>
            </w:rPr>
            <w:t>Click here to enter text.</w:t>
          </w:r>
        </w:p>
      </w:docPartBody>
    </w:docPart>
    <w:docPart>
      <w:docPartPr>
        <w:name w:val="B80B0D4672D742288D82F2021E27E0DB"/>
        <w:category>
          <w:name w:val="General"/>
          <w:gallery w:val="placeholder"/>
        </w:category>
        <w:types>
          <w:type w:val="bbPlcHdr"/>
        </w:types>
        <w:behaviors>
          <w:behavior w:val="content"/>
        </w:behaviors>
        <w:guid w:val="{1F20EC82-A2ED-44A1-A8DF-DB89C28CBD6C}"/>
      </w:docPartPr>
      <w:docPartBody>
        <w:p w:rsidR="005B0D44" w:rsidRDefault="001F15A0" w:rsidP="001F15A0">
          <w:pPr>
            <w:pStyle w:val="B80B0D4672D742288D82F2021E27E0DB"/>
          </w:pPr>
          <w:r w:rsidRPr="0090047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D9F"/>
    <w:rsid w:val="00040EE1"/>
    <w:rsid w:val="001F15A0"/>
    <w:rsid w:val="002013DA"/>
    <w:rsid w:val="00445A7B"/>
    <w:rsid w:val="00502C89"/>
    <w:rsid w:val="005B0D44"/>
    <w:rsid w:val="005D4CF2"/>
    <w:rsid w:val="00660C1C"/>
    <w:rsid w:val="00786D9F"/>
    <w:rsid w:val="00DA13C7"/>
    <w:rsid w:val="00ED0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5A0"/>
    <w:rPr>
      <w:color w:val="808080"/>
    </w:rPr>
  </w:style>
  <w:style w:type="paragraph" w:customStyle="1" w:styleId="38F99A5D147E47F88DC7A0A5B4B1C69E">
    <w:name w:val="38F99A5D147E47F88DC7A0A5B4B1C69E"/>
  </w:style>
  <w:style w:type="paragraph" w:customStyle="1" w:styleId="0DBF0465A8A642F5BA1185D315ACC5FD">
    <w:name w:val="0DBF0465A8A642F5BA1185D315ACC5FD"/>
  </w:style>
  <w:style w:type="paragraph" w:customStyle="1" w:styleId="A40C1B9BF73C4FC9BE125FF4DC1A2309">
    <w:name w:val="A40C1B9BF73C4FC9BE125FF4DC1A2309"/>
  </w:style>
  <w:style w:type="paragraph" w:customStyle="1" w:styleId="CD935C8A57964509BC506BEAB1B28614">
    <w:name w:val="CD935C8A57964509BC506BEAB1B28614"/>
  </w:style>
  <w:style w:type="paragraph" w:customStyle="1" w:styleId="EE1CBE8944A84E0D92FF0EA95033ECE5">
    <w:name w:val="EE1CBE8944A84E0D92FF0EA95033ECE5"/>
  </w:style>
  <w:style w:type="paragraph" w:customStyle="1" w:styleId="88CDC43DC4E748DBA56538107FA69189">
    <w:name w:val="88CDC43DC4E748DBA56538107FA69189"/>
  </w:style>
  <w:style w:type="paragraph" w:customStyle="1" w:styleId="64A952BEB0E04BE29DD3BEF0F85E6170">
    <w:name w:val="64A952BEB0E04BE29DD3BEF0F85E6170"/>
  </w:style>
  <w:style w:type="paragraph" w:customStyle="1" w:styleId="EB8845B6B23144AFA17B694CA7B4CD27">
    <w:name w:val="EB8845B6B23144AFA17B694CA7B4CD27"/>
  </w:style>
  <w:style w:type="paragraph" w:customStyle="1" w:styleId="E15E03A27A2B4B249F7C4ACD26F02C12">
    <w:name w:val="E15E03A27A2B4B249F7C4ACD26F02C12"/>
  </w:style>
  <w:style w:type="paragraph" w:customStyle="1" w:styleId="50956062F2E549188242BF19C85CABB4">
    <w:name w:val="50956062F2E549188242BF19C85CABB4"/>
  </w:style>
  <w:style w:type="paragraph" w:customStyle="1" w:styleId="D3E5D1748B6F4915B2908D42A500F40D">
    <w:name w:val="D3E5D1748B6F4915B2908D42A500F40D"/>
  </w:style>
  <w:style w:type="paragraph" w:customStyle="1" w:styleId="DE6019977C394BA6B76B26A125ECFCE5">
    <w:name w:val="DE6019977C394BA6B76B26A125ECFCE5"/>
  </w:style>
  <w:style w:type="paragraph" w:customStyle="1" w:styleId="EDA7097C5DF24565ACEA3B28BE0E5EF0">
    <w:name w:val="EDA7097C5DF24565ACEA3B28BE0E5EF0"/>
  </w:style>
  <w:style w:type="paragraph" w:customStyle="1" w:styleId="72669E62EF6B490392DA2E5D3EA34372">
    <w:name w:val="72669E62EF6B490392DA2E5D3EA34372"/>
  </w:style>
  <w:style w:type="paragraph" w:customStyle="1" w:styleId="69647F71F5334B1090D84B1943D7307F">
    <w:name w:val="69647F71F5334B1090D84B1943D7307F"/>
  </w:style>
  <w:style w:type="paragraph" w:customStyle="1" w:styleId="B99C94A0FE13457BA566B921B93C2904">
    <w:name w:val="B99C94A0FE13457BA566B921B93C2904"/>
  </w:style>
  <w:style w:type="paragraph" w:customStyle="1" w:styleId="24B13B02768E40769811D82AC27BD554">
    <w:name w:val="24B13B02768E40769811D82AC27BD554"/>
  </w:style>
  <w:style w:type="paragraph" w:customStyle="1" w:styleId="00BE6B7BA94144D08F4C3A2C9EA246B3">
    <w:name w:val="00BE6B7BA94144D08F4C3A2C9EA246B3"/>
  </w:style>
  <w:style w:type="paragraph" w:customStyle="1" w:styleId="C8611BE9F06D4CCE851ECF82886C2F50">
    <w:name w:val="C8611BE9F06D4CCE851ECF82886C2F50"/>
  </w:style>
  <w:style w:type="paragraph" w:customStyle="1" w:styleId="6E166BD0D1F74325946AC593128EBC5A">
    <w:name w:val="6E166BD0D1F74325946AC593128EBC5A"/>
  </w:style>
  <w:style w:type="paragraph" w:customStyle="1" w:styleId="CABED16C7BAB4F83BA743400D2304D39">
    <w:name w:val="CABED16C7BAB4F83BA743400D2304D39"/>
  </w:style>
  <w:style w:type="paragraph" w:customStyle="1" w:styleId="1D322047DB5546B69CB4A1C96DB4577F">
    <w:name w:val="1D322047DB5546B69CB4A1C96DB4577F"/>
  </w:style>
  <w:style w:type="paragraph" w:customStyle="1" w:styleId="633F658E83944164BD6313D35BA125B0">
    <w:name w:val="633F658E83944164BD6313D35BA125B0"/>
  </w:style>
  <w:style w:type="paragraph" w:customStyle="1" w:styleId="7A6B2688D96D42FA913E40245E23541A">
    <w:name w:val="7A6B2688D96D42FA913E40245E23541A"/>
  </w:style>
  <w:style w:type="paragraph" w:customStyle="1" w:styleId="E212CE8869854E9DBE48E418C95F129E">
    <w:name w:val="E212CE8869854E9DBE48E418C95F129E"/>
  </w:style>
  <w:style w:type="paragraph" w:customStyle="1" w:styleId="ADF1E3D7327F4066B39B9FE4FECE648D">
    <w:name w:val="ADF1E3D7327F4066B39B9FE4FECE648D"/>
  </w:style>
  <w:style w:type="paragraph" w:customStyle="1" w:styleId="52C498B14DC849D199F756D61DC2D803">
    <w:name w:val="52C498B14DC849D199F756D61DC2D803"/>
  </w:style>
  <w:style w:type="paragraph" w:customStyle="1" w:styleId="032C326280884604B962B4672472C4C3">
    <w:name w:val="032C326280884604B962B4672472C4C3"/>
  </w:style>
  <w:style w:type="paragraph" w:customStyle="1" w:styleId="ECDC2CD8A826464FBC81F0FA7B2DB825">
    <w:name w:val="ECDC2CD8A826464FBC81F0FA7B2DB825"/>
  </w:style>
  <w:style w:type="paragraph" w:customStyle="1" w:styleId="1BC72B992D4A4D01B57A376B14FF20C7">
    <w:name w:val="1BC72B992D4A4D01B57A376B14FF20C7"/>
  </w:style>
  <w:style w:type="paragraph" w:customStyle="1" w:styleId="1FD198EE5BC84A72A8F0194CEB4331E2">
    <w:name w:val="1FD198EE5BC84A72A8F0194CEB4331E2"/>
  </w:style>
  <w:style w:type="paragraph" w:customStyle="1" w:styleId="C3CF728EC9D847E092955E44589C00AE">
    <w:name w:val="C3CF728EC9D847E092955E44589C00AE"/>
  </w:style>
  <w:style w:type="paragraph" w:customStyle="1" w:styleId="7C8C225C527D4400BFA68047A428D425">
    <w:name w:val="7C8C225C527D4400BFA68047A428D425"/>
  </w:style>
  <w:style w:type="paragraph" w:customStyle="1" w:styleId="6DDA74CFEC044938A43F037FFC42551A">
    <w:name w:val="6DDA74CFEC044938A43F037FFC42551A"/>
  </w:style>
  <w:style w:type="paragraph" w:customStyle="1" w:styleId="1509B90CE9B4448FB12C9243A40F8EC6">
    <w:name w:val="1509B90CE9B4448FB12C9243A40F8EC6"/>
  </w:style>
  <w:style w:type="paragraph" w:customStyle="1" w:styleId="1280DDBE055B49BAA37F26A5B8DB85FE">
    <w:name w:val="1280DDBE055B49BAA37F26A5B8DB85FE"/>
  </w:style>
  <w:style w:type="paragraph" w:customStyle="1" w:styleId="1A1E277958B6488D830EEFEF1554BC78">
    <w:name w:val="1A1E277958B6488D830EEFEF1554BC78"/>
  </w:style>
  <w:style w:type="paragraph" w:customStyle="1" w:styleId="6335BBF700E64B3CADF61B2D3A06D939">
    <w:name w:val="6335BBF700E64B3CADF61B2D3A06D939"/>
  </w:style>
  <w:style w:type="paragraph" w:customStyle="1" w:styleId="9E6AADD19B0442BBA22CEFC5CB0920D6">
    <w:name w:val="9E6AADD19B0442BBA22CEFC5CB0920D6"/>
  </w:style>
  <w:style w:type="paragraph" w:customStyle="1" w:styleId="59479A56FCC044D8A7DEC481EB9590D2">
    <w:name w:val="59479A56FCC044D8A7DEC481EB9590D2"/>
  </w:style>
  <w:style w:type="paragraph" w:customStyle="1" w:styleId="0AFF6B4C314D4287804B4B97FBF00E31">
    <w:name w:val="0AFF6B4C314D4287804B4B97FBF00E31"/>
  </w:style>
  <w:style w:type="paragraph" w:customStyle="1" w:styleId="0EBF9980572148F69FE21F4CCBA81245">
    <w:name w:val="0EBF9980572148F69FE21F4CCBA81245"/>
  </w:style>
  <w:style w:type="paragraph" w:customStyle="1" w:styleId="18673E79F10647F48CE5F7B062336BAA">
    <w:name w:val="18673E79F10647F48CE5F7B062336BAA"/>
  </w:style>
  <w:style w:type="paragraph" w:customStyle="1" w:styleId="DF6ACD81294C493A8712296DD1E62AAD">
    <w:name w:val="DF6ACD81294C493A8712296DD1E62AAD"/>
  </w:style>
  <w:style w:type="paragraph" w:customStyle="1" w:styleId="44566B57496B4194AFD7D2A283D6257D">
    <w:name w:val="44566B57496B4194AFD7D2A283D6257D"/>
  </w:style>
  <w:style w:type="paragraph" w:customStyle="1" w:styleId="526B347E60D843158DB0CBD2BB063A1F">
    <w:name w:val="526B347E60D843158DB0CBD2BB063A1F"/>
  </w:style>
  <w:style w:type="paragraph" w:customStyle="1" w:styleId="CEA18F8F9BE44010B4D3AB19286E363D">
    <w:name w:val="CEA18F8F9BE44010B4D3AB19286E363D"/>
  </w:style>
  <w:style w:type="paragraph" w:customStyle="1" w:styleId="73E319AA3BB74F60B82D0E985AB00773">
    <w:name w:val="73E319AA3BB74F60B82D0E985AB00773"/>
  </w:style>
  <w:style w:type="paragraph" w:customStyle="1" w:styleId="80B250E64094497A9D3FC05532BB9963">
    <w:name w:val="80B250E64094497A9D3FC05532BB9963"/>
  </w:style>
  <w:style w:type="paragraph" w:customStyle="1" w:styleId="6E246D1AEB9B4AFF8FB280AF557EA57D">
    <w:name w:val="6E246D1AEB9B4AFF8FB280AF557EA57D"/>
  </w:style>
  <w:style w:type="paragraph" w:customStyle="1" w:styleId="D6285BF5336E4DD3998A29A3C83D2FC8">
    <w:name w:val="D6285BF5336E4DD3998A29A3C83D2FC8"/>
  </w:style>
  <w:style w:type="paragraph" w:customStyle="1" w:styleId="4CDBCBD65EEE43DEB69C0FF95CE46299">
    <w:name w:val="4CDBCBD65EEE43DEB69C0FF95CE46299"/>
  </w:style>
  <w:style w:type="paragraph" w:customStyle="1" w:styleId="01779F744B774CEC9657E7A7908CA097">
    <w:name w:val="01779F744B774CEC9657E7A7908CA097"/>
  </w:style>
  <w:style w:type="paragraph" w:customStyle="1" w:styleId="0EDB1872EA824470A7B66D8D974B2738">
    <w:name w:val="0EDB1872EA824470A7B66D8D974B2738"/>
  </w:style>
  <w:style w:type="paragraph" w:customStyle="1" w:styleId="F36203181D984F5E82E927AC6BB4F1FB">
    <w:name w:val="F36203181D984F5E82E927AC6BB4F1FB"/>
  </w:style>
  <w:style w:type="paragraph" w:customStyle="1" w:styleId="F44702E6609A470FBB028419F9FB14E7">
    <w:name w:val="F44702E6609A470FBB028419F9FB14E7"/>
  </w:style>
  <w:style w:type="paragraph" w:customStyle="1" w:styleId="BC22A2BA3B4041578E39DE22ACDF86F8">
    <w:name w:val="BC22A2BA3B4041578E39DE22ACDF86F8"/>
  </w:style>
  <w:style w:type="paragraph" w:customStyle="1" w:styleId="8F904DD8FB89455387750C0DE407420A">
    <w:name w:val="8F904DD8FB89455387750C0DE407420A"/>
  </w:style>
  <w:style w:type="paragraph" w:customStyle="1" w:styleId="56F6E0F2F9014EEA8AF2E31009AE3E17">
    <w:name w:val="56F6E0F2F9014EEA8AF2E31009AE3E17"/>
  </w:style>
  <w:style w:type="paragraph" w:customStyle="1" w:styleId="1F2A23C4E82A41DE9105567196E2930B">
    <w:name w:val="1F2A23C4E82A41DE9105567196E2930B"/>
  </w:style>
  <w:style w:type="paragraph" w:customStyle="1" w:styleId="D29846C4A1BE4F489086A93F16215B18">
    <w:name w:val="D29846C4A1BE4F489086A93F16215B18"/>
  </w:style>
  <w:style w:type="paragraph" w:customStyle="1" w:styleId="D77A158072624FD788FFF24E167474CF">
    <w:name w:val="D77A158072624FD788FFF24E167474CF"/>
  </w:style>
  <w:style w:type="paragraph" w:customStyle="1" w:styleId="940A591BFF3C404DA6464C148E3A0472">
    <w:name w:val="940A591BFF3C404DA6464C148E3A0472"/>
  </w:style>
  <w:style w:type="paragraph" w:customStyle="1" w:styleId="BDF590B2DF9542228EAE02CBEC17FE82">
    <w:name w:val="BDF590B2DF9542228EAE02CBEC17FE82"/>
  </w:style>
  <w:style w:type="paragraph" w:customStyle="1" w:styleId="D89E2F2C52194D14A7ED394D09E00E37">
    <w:name w:val="D89E2F2C52194D14A7ED394D09E00E37"/>
  </w:style>
  <w:style w:type="paragraph" w:customStyle="1" w:styleId="67FDF92D9F9B49F6BD78570AEB7E01C7">
    <w:name w:val="67FDF92D9F9B49F6BD78570AEB7E01C7"/>
  </w:style>
  <w:style w:type="paragraph" w:customStyle="1" w:styleId="3C25BC63A08C4DD0A7EEC1AF3FC7CA74">
    <w:name w:val="3C25BC63A08C4DD0A7EEC1AF3FC7CA74"/>
  </w:style>
  <w:style w:type="paragraph" w:customStyle="1" w:styleId="E05DDA60EDB04D19BEE8FE8DA778E2D0">
    <w:name w:val="E05DDA60EDB04D19BEE8FE8DA778E2D0"/>
  </w:style>
  <w:style w:type="paragraph" w:customStyle="1" w:styleId="EAF954D65E1440FB9235A315BA06EE85">
    <w:name w:val="EAF954D65E1440FB9235A315BA06EE85"/>
  </w:style>
  <w:style w:type="paragraph" w:customStyle="1" w:styleId="526CCAF858F14DFD9E97310F42230CD8">
    <w:name w:val="526CCAF858F14DFD9E97310F42230CD8"/>
  </w:style>
  <w:style w:type="paragraph" w:customStyle="1" w:styleId="C63621B6889A435FA9D3E6D17AC53609">
    <w:name w:val="C63621B6889A435FA9D3E6D17AC53609"/>
  </w:style>
  <w:style w:type="paragraph" w:customStyle="1" w:styleId="4CD64E7D72CC4B4385CFA71152E82D49">
    <w:name w:val="4CD64E7D72CC4B4385CFA71152E82D49"/>
  </w:style>
  <w:style w:type="paragraph" w:customStyle="1" w:styleId="8EE57FC8F8B244959D6D9E55F6876D03">
    <w:name w:val="8EE57FC8F8B244959D6D9E55F6876D03"/>
    <w:rsid w:val="00786D9F"/>
  </w:style>
  <w:style w:type="paragraph" w:customStyle="1" w:styleId="BEC00F123B474A739547C947886BAD1C">
    <w:name w:val="BEC00F123B474A739547C947886BAD1C"/>
    <w:rsid w:val="00786D9F"/>
  </w:style>
  <w:style w:type="paragraph" w:customStyle="1" w:styleId="02801BD3D6184CBDB8A2C4C51884442A">
    <w:name w:val="02801BD3D6184CBDB8A2C4C51884442A"/>
    <w:rsid w:val="00786D9F"/>
  </w:style>
  <w:style w:type="paragraph" w:customStyle="1" w:styleId="6142DDB2A4AD45A9A07FAC318446C4A1">
    <w:name w:val="6142DDB2A4AD45A9A07FAC318446C4A1"/>
    <w:rsid w:val="00786D9F"/>
  </w:style>
  <w:style w:type="paragraph" w:customStyle="1" w:styleId="5608EE7461BC42839ADDF70B318E1082">
    <w:name w:val="5608EE7461BC42839ADDF70B318E1082"/>
    <w:rsid w:val="00786D9F"/>
  </w:style>
  <w:style w:type="paragraph" w:customStyle="1" w:styleId="3F23B05556424A16B5A4CAA9B898C9EA">
    <w:name w:val="3F23B05556424A16B5A4CAA9B898C9EA"/>
    <w:rsid w:val="00786D9F"/>
  </w:style>
  <w:style w:type="paragraph" w:customStyle="1" w:styleId="561525E0AB814406B58826B75BDB0806">
    <w:name w:val="561525E0AB814406B58826B75BDB0806"/>
    <w:rsid w:val="00786D9F"/>
  </w:style>
  <w:style w:type="paragraph" w:customStyle="1" w:styleId="DEC29835FB284862B4A38C739922E838">
    <w:name w:val="DEC29835FB284862B4A38C739922E838"/>
    <w:rsid w:val="00786D9F"/>
  </w:style>
  <w:style w:type="paragraph" w:customStyle="1" w:styleId="78056FAEEF7F4DCCB5CD7213E38C80EF">
    <w:name w:val="78056FAEEF7F4DCCB5CD7213E38C80EF"/>
    <w:rsid w:val="00786D9F"/>
  </w:style>
  <w:style w:type="paragraph" w:customStyle="1" w:styleId="E47EC12DC59847B4A549A33AD9820716">
    <w:name w:val="E47EC12DC59847B4A549A33AD9820716"/>
    <w:rsid w:val="00786D9F"/>
  </w:style>
  <w:style w:type="paragraph" w:customStyle="1" w:styleId="6EF8554092FF411598B2BD60E668D5C1">
    <w:name w:val="6EF8554092FF411598B2BD60E668D5C1"/>
    <w:rsid w:val="00786D9F"/>
  </w:style>
  <w:style w:type="paragraph" w:customStyle="1" w:styleId="F21A6991E2F04ACA8E03C5AF2FD9FB49">
    <w:name w:val="F21A6991E2F04ACA8E03C5AF2FD9FB49"/>
    <w:rsid w:val="00786D9F"/>
  </w:style>
  <w:style w:type="paragraph" w:customStyle="1" w:styleId="71E534688D544CC0ADDF0F902B6D0D77">
    <w:name w:val="71E534688D544CC0ADDF0F902B6D0D77"/>
    <w:rsid w:val="00786D9F"/>
  </w:style>
  <w:style w:type="paragraph" w:customStyle="1" w:styleId="493899A2956342D5B3A3E31E6DB35B86">
    <w:name w:val="493899A2956342D5B3A3E31E6DB35B86"/>
    <w:rsid w:val="00786D9F"/>
  </w:style>
  <w:style w:type="paragraph" w:customStyle="1" w:styleId="8C185789B21A40D7B9ABDFEA353232A4">
    <w:name w:val="8C185789B21A40D7B9ABDFEA353232A4"/>
    <w:rsid w:val="00786D9F"/>
  </w:style>
  <w:style w:type="paragraph" w:customStyle="1" w:styleId="9C2C4CADDA0443FEA0DA4F0135C77D48">
    <w:name w:val="9C2C4CADDA0443FEA0DA4F0135C77D48"/>
    <w:rsid w:val="00786D9F"/>
  </w:style>
  <w:style w:type="paragraph" w:customStyle="1" w:styleId="6700CE112FF2489894F304C9A4B26FA8">
    <w:name w:val="6700CE112FF2489894F304C9A4B26FA8"/>
    <w:rsid w:val="00786D9F"/>
  </w:style>
  <w:style w:type="paragraph" w:customStyle="1" w:styleId="CF2DD9A2FE8044B29EA8C8069A941276">
    <w:name w:val="CF2DD9A2FE8044B29EA8C8069A941276"/>
    <w:rsid w:val="00786D9F"/>
  </w:style>
  <w:style w:type="paragraph" w:customStyle="1" w:styleId="DDC3B799DCC84FFF896A5081DAE6E0EA">
    <w:name w:val="DDC3B799DCC84FFF896A5081DAE6E0EA"/>
    <w:rsid w:val="00786D9F"/>
  </w:style>
  <w:style w:type="paragraph" w:customStyle="1" w:styleId="F4520252430042A3A1DF2FBD37A37B40">
    <w:name w:val="F4520252430042A3A1DF2FBD37A37B40"/>
    <w:rsid w:val="00786D9F"/>
  </w:style>
  <w:style w:type="paragraph" w:customStyle="1" w:styleId="BAB2436F37914681931C529C94264525">
    <w:name w:val="BAB2436F37914681931C529C94264525"/>
    <w:rsid w:val="00786D9F"/>
  </w:style>
  <w:style w:type="paragraph" w:customStyle="1" w:styleId="9CFE82CC67224D9E82A05FCC6EC99534">
    <w:name w:val="9CFE82CC67224D9E82A05FCC6EC99534"/>
    <w:rsid w:val="00786D9F"/>
  </w:style>
  <w:style w:type="paragraph" w:customStyle="1" w:styleId="71362B0F23D74128BA49E807A0DBDC6A">
    <w:name w:val="71362B0F23D74128BA49E807A0DBDC6A"/>
    <w:rsid w:val="00786D9F"/>
  </w:style>
  <w:style w:type="paragraph" w:customStyle="1" w:styleId="21700DFB402E49C498D2DF93D2E8322B">
    <w:name w:val="21700DFB402E49C498D2DF93D2E8322B"/>
    <w:rsid w:val="00786D9F"/>
  </w:style>
  <w:style w:type="paragraph" w:customStyle="1" w:styleId="1410779EBEEE44C397953228F03DC55A">
    <w:name w:val="1410779EBEEE44C397953228F03DC55A"/>
    <w:rsid w:val="00786D9F"/>
  </w:style>
  <w:style w:type="paragraph" w:customStyle="1" w:styleId="C7B6CABC80204D46B469EAFE5771F5DB">
    <w:name w:val="C7B6CABC80204D46B469EAFE5771F5DB"/>
    <w:rsid w:val="00786D9F"/>
  </w:style>
  <w:style w:type="paragraph" w:customStyle="1" w:styleId="1EFFB1DAAB7F4BF1AE68244500EA8216">
    <w:name w:val="1EFFB1DAAB7F4BF1AE68244500EA8216"/>
    <w:rsid w:val="00786D9F"/>
  </w:style>
  <w:style w:type="paragraph" w:customStyle="1" w:styleId="C4EEF2D6833F486793A4A7ED1A548EE6">
    <w:name w:val="C4EEF2D6833F486793A4A7ED1A548EE6"/>
    <w:rsid w:val="00786D9F"/>
  </w:style>
  <w:style w:type="paragraph" w:customStyle="1" w:styleId="40DDEADD23EB4B8F8CDE94DBE20FFA2A">
    <w:name w:val="40DDEADD23EB4B8F8CDE94DBE20FFA2A"/>
    <w:rsid w:val="00786D9F"/>
  </w:style>
  <w:style w:type="paragraph" w:customStyle="1" w:styleId="FFF8AF927B414E138D6C3B0BA1A9D4DE">
    <w:name w:val="FFF8AF927B414E138D6C3B0BA1A9D4DE"/>
    <w:rsid w:val="00786D9F"/>
  </w:style>
  <w:style w:type="paragraph" w:customStyle="1" w:styleId="5D658FBF67F949188D704E6FCBD4413E">
    <w:name w:val="5D658FBF67F949188D704E6FCBD4413E"/>
    <w:rsid w:val="00786D9F"/>
  </w:style>
  <w:style w:type="paragraph" w:customStyle="1" w:styleId="36520C3F69C0475E88D49B01DD33B5C4">
    <w:name w:val="36520C3F69C0475E88D49B01DD33B5C4"/>
    <w:rsid w:val="00786D9F"/>
  </w:style>
  <w:style w:type="paragraph" w:customStyle="1" w:styleId="7DA910062E4C416AAAFBEAD4C07F91CE">
    <w:name w:val="7DA910062E4C416AAAFBEAD4C07F91CE"/>
    <w:rsid w:val="00786D9F"/>
  </w:style>
  <w:style w:type="paragraph" w:customStyle="1" w:styleId="257C60AB46644533885ADCE9C88AA552">
    <w:name w:val="257C60AB46644533885ADCE9C88AA552"/>
    <w:rsid w:val="00786D9F"/>
  </w:style>
  <w:style w:type="paragraph" w:customStyle="1" w:styleId="45BE2C2866304AD5AC428E1EAD3250F2">
    <w:name w:val="45BE2C2866304AD5AC428E1EAD3250F2"/>
    <w:rsid w:val="00786D9F"/>
  </w:style>
  <w:style w:type="paragraph" w:customStyle="1" w:styleId="8CC1DB6ED23143BF835C15B02F83775C">
    <w:name w:val="8CC1DB6ED23143BF835C15B02F83775C"/>
    <w:rsid w:val="00786D9F"/>
  </w:style>
  <w:style w:type="paragraph" w:customStyle="1" w:styleId="7D8DEEE026EC472B805D8005CE9FA80C">
    <w:name w:val="7D8DEEE026EC472B805D8005CE9FA80C"/>
    <w:rsid w:val="00786D9F"/>
  </w:style>
  <w:style w:type="paragraph" w:customStyle="1" w:styleId="E5F4DCC7331141418A7C981D50346BBA">
    <w:name w:val="E5F4DCC7331141418A7C981D50346BBA"/>
    <w:rsid w:val="00786D9F"/>
  </w:style>
  <w:style w:type="paragraph" w:customStyle="1" w:styleId="01F16C61EBA84C83B112DF3D01E6DD4C">
    <w:name w:val="01F16C61EBA84C83B112DF3D01E6DD4C"/>
    <w:rsid w:val="00786D9F"/>
  </w:style>
  <w:style w:type="paragraph" w:customStyle="1" w:styleId="8CFAB2D7069C4C07A5FE71A3909DD265">
    <w:name w:val="8CFAB2D7069C4C07A5FE71A3909DD265"/>
    <w:rsid w:val="00786D9F"/>
  </w:style>
  <w:style w:type="paragraph" w:customStyle="1" w:styleId="C36C0449ECD6456F95DCF6D1701EA1C3">
    <w:name w:val="C36C0449ECD6456F95DCF6D1701EA1C3"/>
    <w:rsid w:val="00786D9F"/>
  </w:style>
  <w:style w:type="paragraph" w:customStyle="1" w:styleId="52DBD80E2FF14250ADE4583C6D6ADAE9">
    <w:name w:val="52DBD80E2FF14250ADE4583C6D6ADAE9"/>
    <w:rsid w:val="00786D9F"/>
  </w:style>
  <w:style w:type="paragraph" w:customStyle="1" w:styleId="1B23748F01294AB5891938F0B7F961B2">
    <w:name w:val="1B23748F01294AB5891938F0B7F961B2"/>
    <w:rsid w:val="00786D9F"/>
  </w:style>
  <w:style w:type="paragraph" w:customStyle="1" w:styleId="46721DB061B64F509B4809E423CCB30F">
    <w:name w:val="46721DB061B64F509B4809E423CCB30F"/>
    <w:rsid w:val="00786D9F"/>
  </w:style>
  <w:style w:type="paragraph" w:customStyle="1" w:styleId="FC15802C8C234BC180F1DD15EA1735A2">
    <w:name w:val="FC15802C8C234BC180F1DD15EA1735A2"/>
    <w:rsid w:val="00786D9F"/>
  </w:style>
  <w:style w:type="paragraph" w:customStyle="1" w:styleId="27FDF72097794F5AACBD4FC4A52702DE">
    <w:name w:val="27FDF72097794F5AACBD4FC4A52702DE"/>
    <w:rsid w:val="00786D9F"/>
  </w:style>
  <w:style w:type="paragraph" w:customStyle="1" w:styleId="A356510BEC0A45A89269567442306948">
    <w:name w:val="A356510BEC0A45A89269567442306948"/>
    <w:rsid w:val="00786D9F"/>
  </w:style>
  <w:style w:type="paragraph" w:customStyle="1" w:styleId="5B1A280C75CD4850A5C219669FE1EC8F">
    <w:name w:val="5B1A280C75CD4850A5C219669FE1EC8F"/>
    <w:rsid w:val="00786D9F"/>
  </w:style>
  <w:style w:type="paragraph" w:customStyle="1" w:styleId="3A68B2D94DF44D6C97AC71F8A0BBF1A6">
    <w:name w:val="3A68B2D94DF44D6C97AC71F8A0BBF1A6"/>
    <w:rsid w:val="00786D9F"/>
  </w:style>
  <w:style w:type="paragraph" w:customStyle="1" w:styleId="8F90979A34BB4FF0A48E18955B24ACD9">
    <w:name w:val="8F90979A34BB4FF0A48E18955B24ACD9"/>
    <w:rsid w:val="00786D9F"/>
  </w:style>
  <w:style w:type="paragraph" w:customStyle="1" w:styleId="B036034DC36B4B119D64CBC2D9CC5D1F">
    <w:name w:val="B036034DC36B4B119D64CBC2D9CC5D1F"/>
    <w:rsid w:val="00786D9F"/>
  </w:style>
  <w:style w:type="paragraph" w:customStyle="1" w:styleId="6196444680BA4CD9945AB8FAAB4A60AC">
    <w:name w:val="6196444680BA4CD9945AB8FAAB4A60AC"/>
    <w:rsid w:val="00786D9F"/>
  </w:style>
  <w:style w:type="paragraph" w:customStyle="1" w:styleId="9B10AC997FCD4D9C8C8CC81F8630FE42">
    <w:name w:val="9B10AC997FCD4D9C8C8CC81F8630FE42"/>
    <w:rsid w:val="00786D9F"/>
  </w:style>
  <w:style w:type="paragraph" w:customStyle="1" w:styleId="3E587826F3304064B428996CAC099EA7">
    <w:name w:val="3E587826F3304064B428996CAC099EA7"/>
    <w:rsid w:val="00786D9F"/>
  </w:style>
  <w:style w:type="paragraph" w:customStyle="1" w:styleId="B97837EDB71D4C4DAA36CBA21EB5FFC4">
    <w:name w:val="B97837EDB71D4C4DAA36CBA21EB5FFC4"/>
    <w:rsid w:val="00786D9F"/>
  </w:style>
  <w:style w:type="paragraph" w:customStyle="1" w:styleId="B5F777B5E5EE496C8E15E3D04998DB19">
    <w:name w:val="B5F777B5E5EE496C8E15E3D04998DB19"/>
    <w:rsid w:val="00786D9F"/>
  </w:style>
  <w:style w:type="paragraph" w:customStyle="1" w:styleId="E73D00E3A34A44658907C754BEF8806D">
    <w:name w:val="E73D00E3A34A44658907C754BEF8806D"/>
    <w:rsid w:val="00786D9F"/>
  </w:style>
  <w:style w:type="paragraph" w:customStyle="1" w:styleId="1487075B8C4A450F9158311C19A3E3BE">
    <w:name w:val="1487075B8C4A450F9158311C19A3E3BE"/>
    <w:rsid w:val="00786D9F"/>
  </w:style>
  <w:style w:type="paragraph" w:customStyle="1" w:styleId="4ED1B2A1A27D49D18714C34BC14AD5A6">
    <w:name w:val="4ED1B2A1A27D49D18714C34BC14AD5A6"/>
    <w:rsid w:val="00786D9F"/>
  </w:style>
  <w:style w:type="paragraph" w:customStyle="1" w:styleId="175E7B9809674FD0949259D9D5B977E1">
    <w:name w:val="175E7B9809674FD0949259D9D5B977E1"/>
    <w:rsid w:val="00786D9F"/>
  </w:style>
  <w:style w:type="paragraph" w:customStyle="1" w:styleId="1F5BF8D5C2E544AEA23497C0264785F7">
    <w:name w:val="1F5BF8D5C2E544AEA23497C0264785F7"/>
    <w:rsid w:val="00786D9F"/>
  </w:style>
  <w:style w:type="paragraph" w:customStyle="1" w:styleId="EBC53C5F721043AAB71DB639F2E63179">
    <w:name w:val="EBC53C5F721043AAB71DB639F2E63179"/>
    <w:rsid w:val="00786D9F"/>
  </w:style>
  <w:style w:type="paragraph" w:customStyle="1" w:styleId="239AFC6C5B5C4FF88B43437FF53F5E6A">
    <w:name w:val="239AFC6C5B5C4FF88B43437FF53F5E6A"/>
    <w:rsid w:val="00786D9F"/>
  </w:style>
  <w:style w:type="paragraph" w:customStyle="1" w:styleId="063AC697A17C4DFC96966F3CBC5A64D3">
    <w:name w:val="063AC697A17C4DFC96966F3CBC5A64D3"/>
    <w:rsid w:val="00786D9F"/>
  </w:style>
  <w:style w:type="paragraph" w:customStyle="1" w:styleId="C06205E95F124B74ABD4ED0AFC1B960A">
    <w:name w:val="C06205E95F124B74ABD4ED0AFC1B960A"/>
    <w:rsid w:val="00786D9F"/>
  </w:style>
  <w:style w:type="paragraph" w:customStyle="1" w:styleId="F62E24060FBD454AA41D35BB9DBFF466">
    <w:name w:val="F62E24060FBD454AA41D35BB9DBFF466"/>
    <w:rsid w:val="00786D9F"/>
  </w:style>
  <w:style w:type="paragraph" w:customStyle="1" w:styleId="48FA2D9795EE4A389E65C09972F76534">
    <w:name w:val="48FA2D9795EE4A389E65C09972F76534"/>
    <w:rsid w:val="00786D9F"/>
  </w:style>
  <w:style w:type="paragraph" w:customStyle="1" w:styleId="28BAE254C8D849C485822421925106E9">
    <w:name w:val="28BAE254C8D849C485822421925106E9"/>
    <w:rsid w:val="00786D9F"/>
  </w:style>
  <w:style w:type="paragraph" w:customStyle="1" w:styleId="FACD3E6BDB934310B93AC90A169ECD5E">
    <w:name w:val="FACD3E6BDB934310B93AC90A169ECD5E"/>
    <w:rsid w:val="00786D9F"/>
  </w:style>
  <w:style w:type="paragraph" w:customStyle="1" w:styleId="C76B79CC52FC4E1AB233EA376B3EF8BE">
    <w:name w:val="C76B79CC52FC4E1AB233EA376B3EF8BE"/>
    <w:rsid w:val="00786D9F"/>
  </w:style>
  <w:style w:type="paragraph" w:customStyle="1" w:styleId="98FBF36F7D7F43B2840380EEF68B9C8F">
    <w:name w:val="98FBF36F7D7F43B2840380EEF68B9C8F"/>
    <w:rsid w:val="00786D9F"/>
  </w:style>
  <w:style w:type="paragraph" w:customStyle="1" w:styleId="94D62E213CFF49889915D81DF5B6E3DB">
    <w:name w:val="94D62E213CFF49889915D81DF5B6E3DB"/>
    <w:rsid w:val="00786D9F"/>
  </w:style>
  <w:style w:type="paragraph" w:customStyle="1" w:styleId="26FEAC4793CF4DA19937C8DF9B5F08B8">
    <w:name w:val="26FEAC4793CF4DA19937C8DF9B5F08B8"/>
    <w:rsid w:val="00786D9F"/>
  </w:style>
  <w:style w:type="paragraph" w:customStyle="1" w:styleId="0737C10F19CF4334BC4E8A5D4DBF6025">
    <w:name w:val="0737C10F19CF4334BC4E8A5D4DBF6025"/>
    <w:rsid w:val="00786D9F"/>
  </w:style>
  <w:style w:type="paragraph" w:customStyle="1" w:styleId="927C5E1DDF734690BE5505706CB20484">
    <w:name w:val="927C5E1DDF734690BE5505706CB20484"/>
    <w:rsid w:val="00786D9F"/>
  </w:style>
  <w:style w:type="paragraph" w:customStyle="1" w:styleId="1C56C6EA55A34B48B9E2DAA79F4EBD2D">
    <w:name w:val="1C56C6EA55A34B48B9E2DAA79F4EBD2D"/>
    <w:rsid w:val="00786D9F"/>
  </w:style>
  <w:style w:type="paragraph" w:customStyle="1" w:styleId="60220A802404485A9DB6ADC43943EEC2">
    <w:name w:val="60220A802404485A9DB6ADC43943EEC2"/>
    <w:rsid w:val="00786D9F"/>
  </w:style>
  <w:style w:type="paragraph" w:customStyle="1" w:styleId="1C59A1C7313B488E8B799F72C2375870">
    <w:name w:val="1C59A1C7313B488E8B799F72C2375870"/>
    <w:rsid w:val="00786D9F"/>
  </w:style>
  <w:style w:type="paragraph" w:customStyle="1" w:styleId="EA06A778013E487691DA8969792A9695">
    <w:name w:val="EA06A778013E487691DA8969792A9695"/>
    <w:rsid w:val="00786D9F"/>
  </w:style>
  <w:style w:type="paragraph" w:customStyle="1" w:styleId="0EEC879383B8451CB51956D9F87977E6">
    <w:name w:val="0EEC879383B8451CB51956D9F87977E6"/>
    <w:rsid w:val="00786D9F"/>
  </w:style>
  <w:style w:type="paragraph" w:customStyle="1" w:styleId="7870E8CF9E8F42FE91540846E3D1E47B">
    <w:name w:val="7870E8CF9E8F42FE91540846E3D1E47B"/>
    <w:rsid w:val="00786D9F"/>
  </w:style>
  <w:style w:type="paragraph" w:customStyle="1" w:styleId="A69BF82170DA445A83389E569F5A4E95">
    <w:name w:val="A69BF82170DA445A83389E569F5A4E95"/>
    <w:rsid w:val="00786D9F"/>
  </w:style>
  <w:style w:type="paragraph" w:customStyle="1" w:styleId="21B3063534AC445FBE17489C9A8E06CD">
    <w:name w:val="21B3063534AC445FBE17489C9A8E06CD"/>
    <w:rsid w:val="00786D9F"/>
  </w:style>
  <w:style w:type="paragraph" w:customStyle="1" w:styleId="7B380E1DF807478DBEE1600D3100C2B1">
    <w:name w:val="7B380E1DF807478DBEE1600D3100C2B1"/>
    <w:rsid w:val="00786D9F"/>
  </w:style>
  <w:style w:type="paragraph" w:customStyle="1" w:styleId="A5C015F8753B4829B876902E3003F5A0">
    <w:name w:val="A5C015F8753B4829B876902E3003F5A0"/>
    <w:rsid w:val="00786D9F"/>
  </w:style>
  <w:style w:type="paragraph" w:customStyle="1" w:styleId="9098FBB3B2F446B7A9DF8E457E72CB31">
    <w:name w:val="9098FBB3B2F446B7A9DF8E457E72CB31"/>
    <w:rsid w:val="00786D9F"/>
  </w:style>
  <w:style w:type="paragraph" w:customStyle="1" w:styleId="5231352D364D447F93824C59C0143784">
    <w:name w:val="5231352D364D447F93824C59C0143784"/>
    <w:rsid w:val="00786D9F"/>
  </w:style>
  <w:style w:type="paragraph" w:customStyle="1" w:styleId="9CEE719425734040865272D8EEDCFC13">
    <w:name w:val="9CEE719425734040865272D8EEDCFC13"/>
    <w:rsid w:val="00786D9F"/>
  </w:style>
  <w:style w:type="paragraph" w:customStyle="1" w:styleId="8A8FEBE06B6440E3AE7E9C8458215510">
    <w:name w:val="8A8FEBE06B6440E3AE7E9C8458215510"/>
    <w:rsid w:val="00786D9F"/>
  </w:style>
  <w:style w:type="paragraph" w:customStyle="1" w:styleId="BFF3609AB5A24B34AC73799B62F4D5B4">
    <w:name w:val="BFF3609AB5A24B34AC73799B62F4D5B4"/>
    <w:rsid w:val="00786D9F"/>
  </w:style>
  <w:style w:type="paragraph" w:customStyle="1" w:styleId="06A550C8BC074CCA89B2AFF7C46FF8F5">
    <w:name w:val="06A550C8BC074CCA89B2AFF7C46FF8F5"/>
    <w:rsid w:val="00786D9F"/>
  </w:style>
  <w:style w:type="paragraph" w:customStyle="1" w:styleId="F13C965C4FC0455E8A24E9F4A7B84482">
    <w:name w:val="F13C965C4FC0455E8A24E9F4A7B84482"/>
    <w:rsid w:val="00786D9F"/>
  </w:style>
  <w:style w:type="paragraph" w:customStyle="1" w:styleId="0DE76BD80A194610B2CD5E54EC8D8D6C">
    <w:name w:val="0DE76BD80A194610B2CD5E54EC8D8D6C"/>
    <w:rsid w:val="00786D9F"/>
  </w:style>
  <w:style w:type="paragraph" w:customStyle="1" w:styleId="6560173928CE46CFAF53BD56E5585A12">
    <w:name w:val="6560173928CE46CFAF53BD56E5585A12"/>
    <w:rsid w:val="00786D9F"/>
  </w:style>
  <w:style w:type="paragraph" w:customStyle="1" w:styleId="8C0D98EED83E4A6CAF482EAF6095F10D">
    <w:name w:val="8C0D98EED83E4A6CAF482EAF6095F10D"/>
    <w:rsid w:val="00786D9F"/>
  </w:style>
  <w:style w:type="paragraph" w:customStyle="1" w:styleId="E6577ADBF27F49A89F8D13EFBA9A8F23">
    <w:name w:val="E6577ADBF27F49A89F8D13EFBA9A8F23"/>
    <w:rsid w:val="00786D9F"/>
  </w:style>
  <w:style w:type="paragraph" w:customStyle="1" w:styleId="51CB58CBB06443EEA7E27EF15442F21D">
    <w:name w:val="51CB58CBB06443EEA7E27EF15442F21D"/>
    <w:rsid w:val="00786D9F"/>
  </w:style>
  <w:style w:type="paragraph" w:customStyle="1" w:styleId="8466B79A039245F382CCA6728CEAE3F5">
    <w:name w:val="8466B79A039245F382CCA6728CEAE3F5"/>
    <w:rsid w:val="00786D9F"/>
  </w:style>
  <w:style w:type="paragraph" w:customStyle="1" w:styleId="55FFD859493A4AED91AED94CE45BEB94">
    <w:name w:val="55FFD859493A4AED91AED94CE45BEB94"/>
    <w:rsid w:val="00786D9F"/>
  </w:style>
  <w:style w:type="paragraph" w:customStyle="1" w:styleId="55426898810543C29896D31C0CAC7E3C">
    <w:name w:val="55426898810543C29896D31C0CAC7E3C"/>
    <w:rsid w:val="00786D9F"/>
  </w:style>
  <w:style w:type="paragraph" w:customStyle="1" w:styleId="083611407D99497883FF6436B86848EB">
    <w:name w:val="083611407D99497883FF6436B86848EB"/>
    <w:rsid w:val="00786D9F"/>
  </w:style>
  <w:style w:type="paragraph" w:customStyle="1" w:styleId="ECF0E38D267241CD91ABB8CEA18DCE52">
    <w:name w:val="ECF0E38D267241CD91ABB8CEA18DCE52"/>
    <w:rsid w:val="00786D9F"/>
  </w:style>
  <w:style w:type="paragraph" w:customStyle="1" w:styleId="D2FBC1AC166C4FF2B64FA21FE13012C6">
    <w:name w:val="D2FBC1AC166C4FF2B64FA21FE13012C6"/>
    <w:rsid w:val="00786D9F"/>
  </w:style>
  <w:style w:type="paragraph" w:customStyle="1" w:styleId="D8D1B231258E442B912B29C690959F9D">
    <w:name w:val="D8D1B231258E442B912B29C690959F9D"/>
    <w:rsid w:val="00786D9F"/>
  </w:style>
  <w:style w:type="paragraph" w:customStyle="1" w:styleId="F82EB33280AC42228E9AC962B235CC41">
    <w:name w:val="F82EB33280AC42228E9AC962B235CC41"/>
    <w:rsid w:val="00786D9F"/>
  </w:style>
  <w:style w:type="paragraph" w:customStyle="1" w:styleId="88CBBE76B56B4B05A7160755E5F776F9">
    <w:name w:val="88CBBE76B56B4B05A7160755E5F776F9"/>
    <w:rsid w:val="00786D9F"/>
  </w:style>
  <w:style w:type="paragraph" w:customStyle="1" w:styleId="952C89B57EC747888B6B2D34BBFB0F33">
    <w:name w:val="952C89B57EC747888B6B2D34BBFB0F33"/>
    <w:rsid w:val="00786D9F"/>
  </w:style>
  <w:style w:type="paragraph" w:customStyle="1" w:styleId="D5541F4F6B5641AC99902506A9D38356">
    <w:name w:val="D5541F4F6B5641AC99902506A9D38356"/>
    <w:rsid w:val="00786D9F"/>
  </w:style>
  <w:style w:type="paragraph" w:customStyle="1" w:styleId="0EFEFE71B2A04EB4BBC6B82C1D368382">
    <w:name w:val="0EFEFE71B2A04EB4BBC6B82C1D368382"/>
    <w:rsid w:val="00786D9F"/>
  </w:style>
  <w:style w:type="paragraph" w:customStyle="1" w:styleId="8994C06C53C54F12AF7D8E7C0343ED8C">
    <w:name w:val="8994C06C53C54F12AF7D8E7C0343ED8C"/>
    <w:rsid w:val="00786D9F"/>
  </w:style>
  <w:style w:type="paragraph" w:customStyle="1" w:styleId="AE74F77D29224F46B162C480CF04FA74">
    <w:name w:val="AE74F77D29224F46B162C480CF04FA74"/>
    <w:rsid w:val="00786D9F"/>
  </w:style>
  <w:style w:type="paragraph" w:customStyle="1" w:styleId="6AF56F84E46C40E99A3E816A3BEE2808">
    <w:name w:val="6AF56F84E46C40E99A3E816A3BEE2808"/>
    <w:rsid w:val="00786D9F"/>
  </w:style>
  <w:style w:type="paragraph" w:customStyle="1" w:styleId="261A2F4B71BC4556B7EEF9049969B5D3">
    <w:name w:val="261A2F4B71BC4556B7EEF9049969B5D3"/>
    <w:rsid w:val="00786D9F"/>
  </w:style>
  <w:style w:type="paragraph" w:customStyle="1" w:styleId="5941E3A05831484A8A94CEE0F779BC66">
    <w:name w:val="5941E3A05831484A8A94CEE0F779BC66"/>
    <w:rsid w:val="00786D9F"/>
  </w:style>
  <w:style w:type="paragraph" w:customStyle="1" w:styleId="7F588D9FFCD744B4952DF2198DDDE8E4">
    <w:name w:val="7F588D9FFCD744B4952DF2198DDDE8E4"/>
    <w:rsid w:val="00786D9F"/>
  </w:style>
  <w:style w:type="paragraph" w:customStyle="1" w:styleId="6FC73AA470944713871E8A48AD63FFD0">
    <w:name w:val="6FC73AA470944713871E8A48AD63FFD0"/>
    <w:rsid w:val="00786D9F"/>
  </w:style>
  <w:style w:type="paragraph" w:customStyle="1" w:styleId="A577A5FE3D484315B416604D2EC98776">
    <w:name w:val="A577A5FE3D484315B416604D2EC98776"/>
    <w:rsid w:val="00786D9F"/>
  </w:style>
  <w:style w:type="paragraph" w:customStyle="1" w:styleId="CF73383402A24F2A87EB0AB1DF03792F">
    <w:name w:val="CF73383402A24F2A87EB0AB1DF03792F"/>
    <w:rsid w:val="00786D9F"/>
  </w:style>
  <w:style w:type="paragraph" w:customStyle="1" w:styleId="962BB2147BED46D5872C706FAF42C11A">
    <w:name w:val="962BB2147BED46D5872C706FAF42C11A"/>
    <w:rsid w:val="00786D9F"/>
  </w:style>
  <w:style w:type="paragraph" w:customStyle="1" w:styleId="CB6FD8D4CA4043B6BCA3C9D25883A210">
    <w:name w:val="CB6FD8D4CA4043B6BCA3C9D25883A210"/>
    <w:rsid w:val="00786D9F"/>
  </w:style>
  <w:style w:type="paragraph" w:customStyle="1" w:styleId="B707750A8D794081A14D078DC8981A43">
    <w:name w:val="B707750A8D794081A14D078DC8981A43"/>
    <w:rsid w:val="00786D9F"/>
  </w:style>
  <w:style w:type="paragraph" w:customStyle="1" w:styleId="1F33042D1E3F4A768E5918FE3D1FBB65">
    <w:name w:val="1F33042D1E3F4A768E5918FE3D1FBB65"/>
    <w:rsid w:val="00786D9F"/>
  </w:style>
  <w:style w:type="paragraph" w:customStyle="1" w:styleId="B5E854F693AA43CDA8AB12C9ED5DB1C6">
    <w:name w:val="B5E854F693AA43CDA8AB12C9ED5DB1C6"/>
    <w:rsid w:val="00786D9F"/>
  </w:style>
  <w:style w:type="paragraph" w:customStyle="1" w:styleId="3CE5A4D1A55E4E9DA113EFE9923733C8">
    <w:name w:val="3CE5A4D1A55E4E9DA113EFE9923733C8"/>
    <w:rsid w:val="00786D9F"/>
  </w:style>
  <w:style w:type="paragraph" w:customStyle="1" w:styleId="683DAE17096545A3BAA22024184BEBD7">
    <w:name w:val="683DAE17096545A3BAA22024184BEBD7"/>
    <w:rsid w:val="00786D9F"/>
  </w:style>
  <w:style w:type="paragraph" w:customStyle="1" w:styleId="145E07D516564E078195F78E7BFBECDB">
    <w:name w:val="145E07D516564E078195F78E7BFBECDB"/>
    <w:rsid w:val="00786D9F"/>
  </w:style>
  <w:style w:type="paragraph" w:customStyle="1" w:styleId="51E19340C6C1487686B558328C76D718">
    <w:name w:val="51E19340C6C1487686B558328C76D718"/>
    <w:rsid w:val="00786D9F"/>
  </w:style>
  <w:style w:type="paragraph" w:customStyle="1" w:styleId="41FC554B508447EABAFC088CB8D47785">
    <w:name w:val="41FC554B508447EABAFC088CB8D47785"/>
    <w:rsid w:val="00786D9F"/>
  </w:style>
  <w:style w:type="paragraph" w:customStyle="1" w:styleId="1234049C03364F0781D85931EAA3BBC3">
    <w:name w:val="1234049C03364F0781D85931EAA3BBC3"/>
    <w:rsid w:val="00786D9F"/>
  </w:style>
  <w:style w:type="paragraph" w:customStyle="1" w:styleId="6047E9FD5BBA4519A79A087BAE05C6F6">
    <w:name w:val="6047E9FD5BBA4519A79A087BAE05C6F6"/>
    <w:rsid w:val="00786D9F"/>
  </w:style>
  <w:style w:type="paragraph" w:customStyle="1" w:styleId="F7DE01962D814858B8F73619984B358C">
    <w:name w:val="F7DE01962D814858B8F73619984B358C"/>
    <w:rsid w:val="00786D9F"/>
  </w:style>
  <w:style w:type="paragraph" w:customStyle="1" w:styleId="F6748D72FB9443019A76CE67C645DD9A">
    <w:name w:val="F6748D72FB9443019A76CE67C645DD9A"/>
    <w:rsid w:val="00786D9F"/>
  </w:style>
  <w:style w:type="paragraph" w:customStyle="1" w:styleId="83CD6753EDD2481D890CE634B01C3290">
    <w:name w:val="83CD6753EDD2481D890CE634B01C3290"/>
    <w:rsid w:val="00786D9F"/>
  </w:style>
  <w:style w:type="paragraph" w:customStyle="1" w:styleId="9F77CC3C61E84829BDE5AC49A2071CCC">
    <w:name w:val="9F77CC3C61E84829BDE5AC49A2071CCC"/>
    <w:rsid w:val="00786D9F"/>
  </w:style>
  <w:style w:type="paragraph" w:customStyle="1" w:styleId="A883C0545F144AE398FFCEA98C3CB1F1">
    <w:name w:val="A883C0545F144AE398FFCEA98C3CB1F1"/>
    <w:rsid w:val="00786D9F"/>
  </w:style>
  <w:style w:type="paragraph" w:customStyle="1" w:styleId="5B4F4790F6E74006B6E2E17A747796C1">
    <w:name w:val="5B4F4790F6E74006B6E2E17A747796C1"/>
    <w:rsid w:val="00786D9F"/>
  </w:style>
  <w:style w:type="paragraph" w:customStyle="1" w:styleId="E007FF85CD6443CFB046D2E6BFA4421F">
    <w:name w:val="E007FF85CD6443CFB046D2E6BFA4421F"/>
    <w:rsid w:val="00786D9F"/>
  </w:style>
  <w:style w:type="paragraph" w:customStyle="1" w:styleId="E6B03BE3F3F84D5BB75533B0F893C7A4">
    <w:name w:val="E6B03BE3F3F84D5BB75533B0F893C7A4"/>
    <w:rsid w:val="00786D9F"/>
  </w:style>
  <w:style w:type="paragraph" w:customStyle="1" w:styleId="AC9B67043B5B4A40AFA8E0E5F85ED33A">
    <w:name w:val="AC9B67043B5B4A40AFA8E0E5F85ED33A"/>
    <w:rsid w:val="00786D9F"/>
  </w:style>
  <w:style w:type="paragraph" w:customStyle="1" w:styleId="1DEA3EF2C03F4C72B6E201FED4894BCC">
    <w:name w:val="1DEA3EF2C03F4C72B6E201FED4894BCC"/>
    <w:rsid w:val="00786D9F"/>
  </w:style>
  <w:style w:type="paragraph" w:customStyle="1" w:styleId="74B324D19A9B47D89AF440D45F3E0215">
    <w:name w:val="74B324D19A9B47D89AF440D45F3E0215"/>
    <w:rsid w:val="00786D9F"/>
  </w:style>
  <w:style w:type="paragraph" w:customStyle="1" w:styleId="3BC423799AB1434780A29C8C0B7098D5">
    <w:name w:val="3BC423799AB1434780A29C8C0B7098D5"/>
    <w:rsid w:val="00786D9F"/>
  </w:style>
  <w:style w:type="paragraph" w:customStyle="1" w:styleId="9D938192F7044C30A7F9E289B5A0D846">
    <w:name w:val="9D938192F7044C30A7F9E289B5A0D846"/>
    <w:rsid w:val="00786D9F"/>
  </w:style>
  <w:style w:type="paragraph" w:customStyle="1" w:styleId="0248DFE4441A475CA8CC05DC836F1075">
    <w:name w:val="0248DFE4441A475CA8CC05DC836F1075"/>
    <w:rsid w:val="00786D9F"/>
  </w:style>
  <w:style w:type="paragraph" w:customStyle="1" w:styleId="6FEB504494E24A638AF2E4EBD95AD5D2">
    <w:name w:val="6FEB504494E24A638AF2E4EBD95AD5D2"/>
    <w:rsid w:val="00786D9F"/>
  </w:style>
  <w:style w:type="paragraph" w:customStyle="1" w:styleId="79FD224736D04813BEEE30BEC8CDE64D">
    <w:name w:val="79FD224736D04813BEEE30BEC8CDE64D"/>
    <w:rsid w:val="00786D9F"/>
  </w:style>
  <w:style w:type="paragraph" w:customStyle="1" w:styleId="5AE874BE8CE646F1BC6356E7F39C73A3">
    <w:name w:val="5AE874BE8CE646F1BC6356E7F39C73A3"/>
    <w:rsid w:val="00786D9F"/>
  </w:style>
  <w:style w:type="paragraph" w:customStyle="1" w:styleId="2D7CB918DB1949A4A49961DD40029F0D">
    <w:name w:val="2D7CB918DB1949A4A49961DD40029F0D"/>
    <w:rsid w:val="00786D9F"/>
  </w:style>
  <w:style w:type="paragraph" w:customStyle="1" w:styleId="E247740583F644BA96C46AF1A8B68C89">
    <w:name w:val="E247740583F644BA96C46AF1A8B68C89"/>
    <w:rsid w:val="00786D9F"/>
  </w:style>
  <w:style w:type="paragraph" w:customStyle="1" w:styleId="E0AF18AD4A8044FBB3EE98D9F5858B63">
    <w:name w:val="E0AF18AD4A8044FBB3EE98D9F5858B63"/>
    <w:rsid w:val="00786D9F"/>
  </w:style>
  <w:style w:type="paragraph" w:customStyle="1" w:styleId="843CBB394394419D884CEA6190581C14">
    <w:name w:val="843CBB394394419D884CEA6190581C14"/>
    <w:rsid w:val="00786D9F"/>
  </w:style>
  <w:style w:type="paragraph" w:customStyle="1" w:styleId="4B37FB15F2174B81824604CF0800708A">
    <w:name w:val="4B37FB15F2174B81824604CF0800708A"/>
    <w:rsid w:val="00786D9F"/>
  </w:style>
  <w:style w:type="paragraph" w:customStyle="1" w:styleId="B4D32AB08710494F9EC301BFD865FAFE">
    <w:name w:val="B4D32AB08710494F9EC301BFD865FAFE"/>
    <w:rsid w:val="00786D9F"/>
  </w:style>
  <w:style w:type="paragraph" w:customStyle="1" w:styleId="3634ED8048074CDEA4CC44466040A22C">
    <w:name w:val="3634ED8048074CDEA4CC44466040A22C"/>
    <w:rsid w:val="00786D9F"/>
  </w:style>
  <w:style w:type="paragraph" w:customStyle="1" w:styleId="31A62F3252A84F338FD3F52759479174">
    <w:name w:val="31A62F3252A84F338FD3F52759479174"/>
    <w:rsid w:val="00786D9F"/>
  </w:style>
  <w:style w:type="paragraph" w:customStyle="1" w:styleId="33B2DBDA54BF492EBE3BB78982973686">
    <w:name w:val="33B2DBDA54BF492EBE3BB78982973686"/>
    <w:rsid w:val="00786D9F"/>
  </w:style>
  <w:style w:type="paragraph" w:customStyle="1" w:styleId="1FD3028D5F134E3AB3DE4704FF55C3CF">
    <w:name w:val="1FD3028D5F134E3AB3DE4704FF55C3CF"/>
    <w:rsid w:val="00786D9F"/>
  </w:style>
  <w:style w:type="paragraph" w:customStyle="1" w:styleId="9BFAAB4B642943EC8268541653B5D810">
    <w:name w:val="9BFAAB4B642943EC8268541653B5D810"/>
    <w:rsid w:val="00786D9F"/>
  </w:style>
  <w:style w:type="paragraph" w:customStyle="1" w:styleId="EDCD662F8FEC45A49EC93605CBB7D06F">
    <w:name w:val="EDCD662F8FEC45A49EC93605CBB7D06F"/>
    <w:rsid w:val="00786D9F"/>
  </w:style>
  <w:style w:type="paragraph" w:customStyle="1" w:styleId="B6FD506D51BB4F8EB721BDDCBA2734F4">
    <w:name w:val="B6FD506D51BB4F8EB721BDDCBA2734F4"/>
    <w:rsid w:val="00786D9F"/>
  </w:style>
  <w:style w:type="paragraph" w:customStyle="1" w:styleId="AFC72C710CD3404EB4240B48B495C7C3">
    <w:name w:val="AFC72C710CD3404EB4240B48B495C7C3"/>
    <w:rsid w:val="00786D9F"/>
  </w:style>
  <w:style w:type="paragraph" w:customStyle="1" w:styleId="E76385B4E53A47C9B909CFE89873518A">
    <w:name w:val="E76385B4E53A47C9B909CFE89873518A"/>
    <w:rsid w:val="00786D9F"/>
  </w:style>
  <w:style w:type="paragraph" w:customStyle="1" w:styleId="F82FB49C8EFE4813871E56C21E5135C1">
    <w:name w:val="F82FB49C8EFE4813871E56C21E5135C1"/>
    <w:rsid w:val="00786D9F"/>
  </w:style>
  <w:style w:type="paragraph" w:customStyle="1" w:styleId="BECB348F2140428CA6C2CC13C5820617">
    <w:name w:val="BECB348F2140428CA6C2CC13C5820617"/>
    <w:rsid w:val="00786D9F"/>
  </w:style>
  <w:style w:type="paragraph" w:customStyle="1" w:styleId="53CE725A9E9C403AB7C1DA4A1F3DA7C1">
    <w:name w:val="53CE725A9E9C403AB7C1DA4A1F3DA7C1"/>
    <w:rsid w:val="00786D9F"/>
  </w:style>
  <w:style w:type="paragraph" w:customStyle="1" w:styleId="4ED9FE7972994E30B7081C33C153CDE9">
    <w:name w:val="4ED9FE7972994E30B7081C33C153CDE9"/>
    <w:rsid w:val="00786D9F"/>
  </w:style>
  <w:style w:type="paragraph" w:customStyle="1" w:styleId="6D0858EAF4CC4830AE2F038B0B24725C">
    <w:name w:val="6D0858EAF4CC4830AE2F038B0B24725C"/>
    <w:rsid w:val="00786D9F"/>
  </w:style>
  <w:style w:type="paragraph" w:customStyle="1" w:styleId="A12A7C2B41024662801504F22DCCD408">
    <w:name w:val="A12A7C2B41024662801504F22DCCD408"/>
    <w:rsid w:val="00786D9F"/>
  </w:style>
  <w:style w:type="paragraph" w:customStyle="1" w:styleId="AF79D086FE6749EA9A4D644BA587412D">
    <w:name w:val="AF79D086FE6749EA9A4D644BA587412D"/>
    <w:rsid w:val="00786D9F"/>
  </w:style>
  <w:style w:type="paragraph" w:customStyle="1" w:styleId="7CE6932DE40A4953B6650055B78A4968">
    <w:name w:val="7CE6932DE40A4953B6650055B78A4968"/>
    <w:rsid w:val="00786D9F"/>
  </w:style>
  <w:style w:type="paragraph" w:customStyle="1" w:styleId="3CF0100417FB4638A4CCCEB2D3379144">
    <w:name w:val="3CF0100417FB4638A4CCCEB2D3379144"/>
    <w:rsid w:val="00786D9F"/>
  </w:style>
  <w:style w:type="paragraph" w:customStyle="1" w:styleId="6F6237D79B3D429BBE57F4B49DF203C0">
    <w:name w:val="6F6237D79B3D429BBE57F4B49DF203C0"/>
    <w:rsid w:val="00786D9F"/>
  </w:style>
  <w:style w:type="paragraph" w:customStyle="1" w:styleId="F2E04BC9A27E4A24A929E3CEE2A887FD">
    <w:name w:val="F2E04BC9A27E4A24A929E3CEE2A887FD"/>
    <w:rsid w:val="00786D9F"/>
  </w:style>
  <w:style w:type="paragraph" w:customStyle="1" w:styleId="1E7B299EF12B4008AEA9AE64101E864E">
    <w:name w:val="1E7B299EF12B4008AEA9AE64101E864E"/>
    <w:rsid w:val="00786D9F"/>
  </w:style>
  <w:style w:type="paragraph" w:customStyle="1" w:styleId="BA4F3F7739DA4458B05748B78B6ED5B0">
    <w:name w:val="BA4F3F7739DA4458B05748B78B6ED5B0"/>
    <w:rsid w:val="00786D9F"/>
  </w:style>
  <w:style w:type="paragraph" w:customStyle="1" w:styleId="470E0E05A1DE43DF8736E0E5F36826B8">
    <w:name w:val="470E0E05A1DE43DF8736E0E5F36826B8"/>
    <w:rsid w:val="00786D9F"/>
  </w:style>
  <w:style w:type="paragraph" w:customStyle="1" w:styleId="1DC6D21BD88945CB85DB60C38C81FD1B">
    <w:name w:val="1DC6D21BD88945CB85DB60C38C81FD1B"/>
    <w:rsid w:val="00786D9F"/>
  </w:style>
  <w:style w:type="paragraph" w:customStyle="1" w:styleId="574824EF18754F7986F5AED5DBEFA889">
    <w:name w:val="574824EF18754F7986F5AED5DBEFA889"/>
    <w:rsid w:val="00786D9F"/>
  </w:style>
  <w:style w:type="paragraph" w:customStyle="1" w:styleId="6350A73FE8D5473F925C5E0FAEA70B5E">
    <w:name w:val="6350A73FE8D5473F925C5E0FAEA70B5E"/>
    <w:rsid w:val="00786D9F"/>
  </w:style>
  <w:style w:type="paragraph" w:customStyle="1" w:styleId="74BCD1A2CB8A4808A69CF0BA21BDA28B">
    <w:name w:val="74BCD1A2CB8A4808A69CF0BA21BDA28B"/>
    <w:rsid w:val="00786D9F"/>
  </w:style>
  <w:style w:type="paragraph" w:customStyle="1" w:styleId="1AFD679C4ACC4647A01A7CB353F5EA0C">
    <w:name w:val="1AFD679C4ACC4647A01A7CB353F5EA0C"/>
    <w:rsid w:val="00786D9F"/>
  </w:style>
  <w:style w:type="paragraph" w:customStyle="1" w:styleId="51712CCB6E5F493EB54B1D479877BE7A">
    <w:name w:val="51712CCB6E5F493EB54B1D479877BE7A"/>
    <w:rsid w:val="00786D9F"/>
  </w:style>
  <w:style w:type="paragraph" w:customStyle="1" w:styleId="6C328099A0634356A3FEC0ABF12F1E1E">
    <w:name w:val="6C328099A0634356A3FEC0ABF12F1E1E"/>
    <w:rsid w:val="00786D9F"/>
  </w:style>
  <w:style w:type="paragraph" w:customStyle="1" w:styleId="DCB004884EA34B6C8235D0C52FB0E54D">
    <w:name w:val="DCB004884EA34B6C8235D0C52FB0E54D"/>
    <w:rsid w:val="00786D9F"/>
  </w:style>
  <w:style w:type="paragraph" w:customStyle="1" w:styleId="8FF4E5591F984FE6936EAFA59ECD4B76">
    <w:name w:val="8FF4E5591F984FE6936EAFA59ECD4B76"/>
    <w:rsid w:val="00786D9F"/>
  </w:style>
  <w:style w:type="paragraph" w:customStyle="1" w:styleId="38618CB95890472892F2E6122431A09F">
    <w:name w:val="38618CB95890472892F2E6122431A09F"/>
    <w:rsid w:val="00786D9F"/>
  </w:style>
  <w:style w:type="paragraph" w:customStyle="1" w:styleId="2B3E3675789149C0919156D8BC28CF7F">
    <w:name w:val="2B3E3675789149C0919156D8BC28CF7F"/>
    <w:rsid w:val="00786D9F"/>
  </w:style>
  <w:style w:type="paragraph" w:customStyle="1" w:styleId="C404583E877D4AE3AC7DBEF8C4CE4603">
    <w:name w:val="C404583E877D4AE3AC7DBEF8C4CE4603"/>
    <w:rsid w:val="00786D9F"/>
  </w:style>
  <w:style w:type="paragraph" w:customStyle="1" w:styleId="840E755497C54F78B4A47674F42909F9">
    <w:name w:val="840E755497C54F78B4A47674F42909F9"/>
    <w:rsid w:val="00786D9F"/>
  </w:style>
  <w:style w:type="paragraph" w:customStyle="1" w:styleId="5AE0DEE0CD7A44A79CB832CA35294E23">
    <w:name w:val="5AE0DEE0CD7A44A79CB832CA35294E23"/>
    <w:rsid w:val="00786D9F"/>
  </w:style>
  <w:style w:type="paragraph" w:customStyle="1" w:styleId="23658B5F25F64D96807963F845D36E34">
    <w:name w:val="23658B5F25F64D96807963F845D36E34"/>
    <w:rsid w:val="00786D9F"/>
  </w:style>
  <w:style w:type="paragraph" w:customStyle="1" w:styleId="B96F0866CD614291A46DF49C5D9307CA">
    <w:name w:val="B96F0866CD614291A46DF49C5D9307CA"/>
    <w:rsid w:val="00786D9F"/>
  </w:style>
  <w:style w:type="paragraph" w:customStyle="1" w:styleId="BAC836CDC50649958EB520B5AF75AA02">
    <w:name w:val="BAC836CDC50649958EB520B5AF75AA02"/>
    <w:rsid w:val="00786D9F"/>
  </w:style>
  <w:style w:type="paragraph" w:customStyle="1" w:styleId="DC9E03C10C60463A96ED6EE72EF30666">
    <w:name w:val="DC9E03C10C60463A96ED6EE72EF30666"/>
    <w:rsid w:val="00786D9F"/>
  </w:style>
  <w:style w:type="paragraph" w:customStyle="1" w:styleId="F1E79A498F9E46FEAD247DFE95897C26">
    <w:name w:val="F1E79A498F9E46FEAD247DFE95897C26"/>
    <w:rsid w:val="00786D9F"/>
  </w:style>
  <w:style w:type="paragraph" w:customStyle="1" w:styleId="26F8287A9C7E4205AB2D658665775ECB">
    <w:name w:val="26F8287A9C7E4205AB2D658665775ECB"/>
    <w:rsid w:val="00786D9F"/>
  </w:style>
  <w:style w:type="paragraph" w:customStyle="1" w:styleId="17013145B6654A19BAF853C9064ACDE3">
    <w:name w:val="17013145B6654A19BAF853C9064ACDE3"/>
    <w:rsid w:val="00786D9F"/>
  </w:style>
  <w:style w:type="paragraph" w:customStyle="1" w:styleId="FFEC3BCC440744DF94DC3007F1455E65">
    <w:name w:val="FFEC3BCC440744DF94DC3007F1455E65"/>
    <w:rsid w:val="00786D9F"/>
  </w:style>
  <w:style w:type="paragraph" w:customStyle="1" w:styleId="4D9171B9CD8D43B9A7E4D85977DD86B2">
    <w:name w:val="4D9171B9CD8D43B9A7E4D85977DD86B2"/>
    <w:rsid w:val="00786D9F"/>
  </w:style>
  <w:style w:type="paragraph" w:customStyle="1" w:styleId="52ABB8400AFB49F7B3459E7ECD1FE2AE">
    <w:name w:val="52ABB8400AFB49F7B3459E7ECD1FE2AE"/>
    <w:rsid w:val="00786D9F"/>
  </w:style>
  <w:style w:type="paragraph" w:customStyle="1" w:styleId="E2CA57EBB3EA46A48A491648B9315316">
    <w:name w:val="E2CA57EBB3EA46A48A491648B9315316"/>
    <w:rsid w:val="00786D9F"/>
  </w:style>
  <w:style w:type="paragraph" w:customStyle="1" w:styleId="67404623DF234B7AB3C509420CD5F3E1">
    <w:name w:val="67404623DF234B7AB3C509420CD5F3E1"/>
    <w:rsid w:val="00786D9F"/>
  </w:style>
  <w:style w:type="paragraph" w:customStyle="1" w:styleId="83CEAF806DA14CFDBEDDD2B88CF7A04D">
    <w:name w:val="83CEAF806DA14CFDBEDDD2B88CF7A04D"/>
    <w:rsid w:val="00786D9F"/>
  </w:style>
  <w:style w:type="paragraph" w:customStyle="1" w:styleId="AFA07231A95843DCBAFD858FB2010C0F">
    <w:name w:val="AFA07231A95843DCBAFD858FB2010C0F"/>
    <w:rsid w:val="00786D9F"/>
  </w:style>
  <w:style w:type="paragraph" w:customStyle="1" w:styleId="7D28A2814DD24C46AE893BD6B0F23753">
    <w:name w:val="7D28A2814DD24C46AE893BD6B0F23753"/>
    <w:rsid w:val="00786D9F"/>
  </w:style>
  <w:style w:type="paragraph" w:customStyle="1" w:styleId="49597AF0635647E8A92646E1A265253E">
    <w:name w:val="49597AF0635647E8A92646E1A265253E"/>
    <w:rsid w:val="00786D9F"/>
  </w:style>
  <w:style w:type="paragraph" w:customStyle="1" w:styleId="EE661ACA7CD04ADC877ABDD4C61CDA10">
    <w:name w:val="EE661ACA7CD04ADC877ABDD4C61CDA10"/>
    <w:rsid w:val="00786D9F"/>
  </w:style>
  <w:style w:type="paragraph" w:customStyle="1" w:styleId="294F0A24BB6547898EA2115C7F1B18F9">
    <w:name w:val="294F0A24BB6547898EA2115C7F1B18F9"/>
    <w:rsid w:val="00786D9F"/>
  </w:style>
  <w:style w:type="paragraph" w:customStyle="1" w:styleId="240D9042337D4943A15737F940F6FD4C">
    <w:name w:val="240D9042337D4943A15737F940F6FD4C"/>
    <w:rsid w:val="00786D9F"/>
  </w:style>
  <w:style w:type="paragraph" w:customStyle="1" w:styleId="8F2F2D8797C940E582B392C8C8FD7D28">
    <w:name w:val="8F2F2D8797C940E582B392C8C8FD7D28"/>
    <w:rsid w:val="00786D9F"/>
  </w:style>
  <w:style w:type="paragraph" w:customStyle="1" w:styleId="80A3F2C48C7F4CF18C54C2C6670243B7">
    <w:name w:val="80A3F2C48C7F4CF18C54C2C6670243B7"/>
    <w:rsid w:val="00786D9F"/>
  </w:style>
  <w:style w:type="paragraph" w:customStyle="1" w:styleId="2FC23980E18246C0ACB08E13E01A39BD">
    <w:name w:val="2FC23980E18246C0ACB08E13E01A39BD"/>
    <w:rsid w:val="00786D9F"/>
  </w:style>
  <w:style w:type="paragraph" w:customStyle="1" w:styleId="0FC131D72E8742849D9B08574611AF34">
    <w:name w:val="0FC131D72E8742849D9B08574611AF34"/>
    <w:rsid w:val="00786D9F"/>
  </w:style>
  <w:style w:type="paragraph" w:customStyle="1" w:styleId="68D36B75B1A7403289BC14DD5E4C0E64">
    <w:name w:val="68D36B75B1A7403289BC14DD5E4C0E64"/>
    <w:rsid w:val="00786D9F"/>
  </w:style>
  <w:style w:type="paragraph" w:customStyle="1" w:styleId="7AD50C666ED84C1E9B08E9011CDB77BB">
    <w:name w:val="7AD50C666ED84C1E9B08E9011CDB77BB"/>
    <w:rsid w:val="00786D9F"/>
  </w:style>
  <w:style w:type="paragraph" w:customStyle="1" w:styleId="8A6330802DB34FF2BDFFBE8386B0E161">
    <w:name w:val="8A6330802DB34FF2BDFFBE8386B0E161"/>
    <w:rsid w:val="00786D9F"/>
  </w:style>
  <w:style w:type="paragraph" w:customStyle="1" w:styleId="A0DB1EECEEE644FB9391519E619956A5">
    <w:name w:val="A0DB1EECEEE644FB9391519E619956A5"/>
    <w:rsid w:val="00786D9F"/>
  </w:style>
  <w:style w:type="paragraph" w:customStyle="1" w:styleId="C6ED07F7B3B64867934A1922E02FCD84">
    <w:name w:val="C6ED07F7B3B64867934A1922E02FCD84"/>
    <w:rsid w:val="00786D9F"/>
  </w:style>
  <w:style w:type="paragraph" w:customStyle="1" w:styleId="CA2064766A6F4123B7F72FD624154A30">
    <w:name w:val="CA2064766A6F4123B7F72FD624154A30"/>
    <w:rsid w:val="00786D9F"/>
  </w:style>
  <w:style w:type="paragraph" w:customStyle="1" w:styleId="F9F9753C28874EF28B1B42AF0EC4B741">
    <w:name w:val="F9F9753C28874EF28B1B42AF0EC4B741"/>
    <w:rsid w:val="00786D9F"/>
  </w:style>
  <w:style w:type="paragraph" w:customStyle="1" w:styleId="DB95BDF95BAE48AF9112386A6C4F6C73">
    <w:name w:val="DB95BDF95BAE48AF9112386A6C4F6C73"/>
    <w:rsid w:val="00786D9F"/>
  </w:style>
  <w:style w:type="paragraph" w:customStyle="1" w:styleId="30EEA923A10B4112AB0C8F519BBAA852">
    <w:name w:val="30EEA923A10B4112AB0C8F519BBAA852"/>
    <w:rsid w:val="00786D9F"/>
  </w:style>
  <w:style w:type="paragraph" w:customStyle="1" w:styleId="81A8BCADC5594BFF868E008690AF96D6">
    <w:name w:val="81A8BCADC5594BFF868E008690AF96D6"/>
    <w:rsid w:val="00786D9F"/>
  </w:style>
  <w:style w:type="paragraph" w:customStyle="1" w:styleId="0CBF9F41EBF24DEBB1721C80DFE47DDB">
    <w:name w:val="0CBF9F41EBF24DEBB1721C80DFE47DDB"/>
    <w:rsid w:val="00786D9F"/>
  </w:style>
  <w:style w:type="paragraph" w:customStyle="1" w:styleId="BAA493B06A7C46188BA27982108C2401">
    <w:name w:val="BAA493B06A7C46188BA27982108C2401"/>
    <w:rsid w:val="00786D9F"/>
  </w:style>
  <w:style w:type="paragraph" w:customStyle="1" w:styleId="0F95AAE856E44C088415164702BB118D">
    <w:name w:val="0F95AAE856E44C088415164702BB118D"/>
    <w:rsid w:val="00786D9F"/>
  </w:style>
  <w:style w:type="paragraph" w:customStyle="1" w:styleId="413293B42ED140D1A0304EFC7B75B5F4">
    <w:name w:val="413293B42ED140D1A0304EFC7B75B5F4"/>
    <w:rsid w:val="00786D9F"/>
  </w:style>
  <w:style w:type="paragraph" w:customStyle="1" w:styleId="19B5EF9635494CEB9A7C3799B369203F">
    <w:name w:val="19B5EF9635494CEB9A7C3799B369203F"/>
    <w:rsid w:val="00786D9F"/>
  </w:style>
  <w:style w:type="paragraph" w:customStyle="1" w:styleId="006F149A38AF4186A628F456CD73A9A3">
    <w:name w:val="006F149A38AF4186A628F456CD73A9A3"/>
    <w:rsid w:val="00786D9F"/>
  </w:style>
  <w:style w:type="paragraph" w:customStyle="1" w:styleId="26F701F893F04EC8A74F3F47EE32EF25">
    <w:name w:val="26F701F893F04EC8A74F3F47EE32EF25"/>
    <w:rsid w:val="00786D9F"/>
  </w:style>
  <w:style w:type="paragraph" w:customStyle="1" w:styleId="5471225E4AE1415B8EFB2C4B7AAFE37F">
    <w:name w:val="5471225E4AE1415B8EFB2C4B7AAFE37F"/>
    <w:rsid w:val="00786D9F"/>
  </w:style>
  <w:style w:type="paragraph" w:customStyle="1" w:styleId="2EB386ECDD074B76BA292190DBED1C1C">
    <w:name w:val="2EB386ECDD074B76BA292190DBED1C1C"/>
    <w:rsid w:val="00786D9F"/>
  </w:style>
  <w:style w:type="paragraph" w:customStyle="1" w:styleId="E4ACC2FE143C41E1876FB5739FB33FC3">
    <w:name w:val="E4ACC2FE143C41E1876FB5739FB33FC3"/>
    <w:rsid w:val="00786D9F"/>
  </w:style>
  <w:style w:type="paragraph" w:customStyle="1" w:styleId="BA7C8BBDD62E48F085CAF86F9131496C">
    <w:name w:val="BA7C8BBDD62E48F085CAF86F9131496C"/>
    <w:rsid w:val="00786D9F"/>
  </w:style>
  <w:style w:type="paragraph" w:customStyle="1" w:styleId="8D209A38C83C4853A0F5B54D8A058B24">
    <w:name w:val="8D209A38C83C4853A0F5B54D8A058B24"/>
    <w:rsid w:val="00786D9F"/>
  </w:style>
  <w:style w:type="paragraph" w:customStyle="1" w:styleId="95D61579B6FF4174B94740784D76BD3B">
    <w:name w:val="95D61579B6FF4174B94740784D76BD3B"/>
    <w:rsid w:val="00786D9F"/>
  </w:style>
  <w:style w:type="paragraph" w:customStyle="1" w:styleId="A766B9FB9A6B4163B9FFFE4D18C294AC">
    <w:name w:val="A766B9FB9A6B4163B9FFFE4D18C294AC"/>
    <w:rsid w:val="00786D9F"/>
  </w:style>
  <w:style w:type="paragraph" w:customStyle="1" w:styleId="E5A5769304AA4CB1B6D19367A8BFC2C4">
    <w:name w:val="E5A5769304AA4CB1B6D19367A8BFC2C4"/>
    <w:rsid w:val="00786D9F"/>
  </w:style>
  <w:style w:type="paragraph" w:customStyle="1" w:styleId="00E74093D0914926B3821069B10EE401">
    <w:name w:val="00E74093D0914926B3821069B10EE401"/>
    <w:rsid w:val="00786D9F"/>
  </w:style>
  <w:style w:type="paragraph" w:customStyle="1" w:styleId="FE93A3320FA2420AA58340319F3344FE">
    <w:name w:val="FE93A3320FA2420AA58340319F3344FE"/>
    <w:rsid w:val="00786D9F"/>
  </w:style>
  <w:style w:type="paragraph" w:customStyle="1" w:styleId="692C142B2CE54BDABD41E5BA6800C7A6">
    <w:name w:val="692C142B2CE54BDABD41E5BA6800C7A6"/>
    <w:rsid w:val="00786D9F"/>
  </w:style>
  <w:style w:type="paragraph" w:customStyle="1" w:styleId="630A29201A7B442AAEE433DFBA015D5E">
    <w:name w:val="630A29201A7B442AAEE433DFBA015D5E"/>
    <w:rsid w:val="00786D9F"/>
  </w:style>
  <w:style w:type="paragraph" w:customStyle="1" w:styleId="E918D98DAF3A41F38FE762375C9600BA">
    <w:name w:val="E918D98DAF3A41F38FE762375C9600BA"/>
    <w:rsid w:val="00786D9F"/>
  </w:style>
  <w:style w:type="paragraph" w:customStyle="1" w:styleId="2EA76C7475624807A54ACBD3F11C884B">
    <w:name w:val="2EA76C7475624807A54ACBD3F11C884B"/>
    <w:rsid w:val="00786D9F"/>
  </w:style>
  <w:style w:type="paragraph" w:customStyle="1" w:styleId="BAE89DD385004BE78F2C9D2F4554276F">
    <w:name w:val="BAE89DD385004BE78F2C9D2F4554276F"/>
    <w:rsid w:val="00786D9F"/>
  </w:style>
  <w:style w:type="paragraph" w:customStyle="1" w:styleId="8CEA43CB821240B0800A27DAF9D5A60A">
    <w:name w:val="8CEA43CB821240B0800A27DAF9D5A60A"/>
    <w:rsid w:val="00786D9F"/>
  </w:style>
  <w:style w:type="paragraph" w:customStyle="1" w:styleId="0485DCFC9831440584154616C308440C">
    <w:name w:val="0485DCFC9831440584154616C308440C"/>
    <w:rsid w:val="00786D9F"/>
  </w:style>
  <w:style w:type="paragraph" w:customStyle="1" w:styleId="7A7E89263E0B407AB22C40FBD7CC403F">
    <w:name w:val="7A7E89263E0B407AB22C40FBD7CC403F"/>
    <w:rsid w:val="00786D9F"/>
  </w:style>
  <w:style w:type="paragraph" w:customStyle="1" w:styleId="C80E603A753E4CCEA319665F61A66CBC">
    <w:name w:val="C80E603A753E4CCEA319665F61A66CBC"/>
    <w:rsid w:val="00786D9F"/>
  </w:style>
  <w:style w:type="paragraph" w:customStyle="1" w:styleId="70DD18F1DC5A43E39B7D8DF99A2F97DE">
    <w:name w:val="70DD18F1DC5A43E39B7D8DF99A2F97DE"/>
    <w:rsid w:val="00786D9F"/>
  </w:style>
  <w:style w:type="paragraph" w:customStyle="1" w:styleId="C6080151927D41F997245F0661F0728D">
    <w:name w:val="C6080151927D41F997245F0661F0728D"/>
    <w:rsid w:val="00786D9F"/>
  </w:style>
  <w:style w:type="paragraph" w:customStyle="1" w:styleId="BE04ED7936274C1B94AF3DD3CAE5C8B1">
    <w:name w:val="BE04ED7936274C1B94AF3DD3CAE5C8B1"/>
    <w:rsid w:val="00786D9F"/>
  </w:style>
  <w:style w:type="paragraph" w:customStyle="1" w:styleId="FB493A87E63741B4B4C485AF7E00FE9A">
    <w:name w:val="FB493A87E63741B4B4C485AF7E00FE9A"/>
    <w:rsid w:val="00786D9F"/>
  </w:style>
  <w:style w:type="paragraph" w:customStyle="1" w:styleId="04A7DF93A0024A69933FAAF5D748D5D6">
    <w:name w:val="04A7DF93A0024A69933FAAF5D748D5D6"/>
    <w:rsid w:val="00786D9F"/>
  </w:style>
  <w:style w:type="paragraph" w:customStyle="1" w:styleId="8913F3FAB6E34514A4399AF8C4BCA225">
    <w:name w:val="8913F3FAB6E34514A4399AF8C4BCA225"/>
    <w:rsid w:val="00786D9F"/>
  </w:style>
  <w:style w:type="paragraph" w:customStyle="1" w:styleId="F22D2B83581F4C9F8FADF406022607A2">
    <w:name w:val="F22D2B83581F4C9F8FADF406022607A2"/>
    <w:rsid w:val="00786D9F"/>
  </w:style>
  <w:style w:type="paragraph" w:customStyle="1" w:styleId="B6551E5BAA2F409CAA08771AE7257CC5">
    <w:name w:val="B6551E5BAA2F409CAA08771AE7257CC5"/>
    <w:rsid w:val="00786D9F"/>
  </w:style>
  <w:style w:type="paragraph" w:customStyle="1" w:styleId="61A28D4CBEE44CDDBB60F3F34D7C464D">
    <w:name w:val="61A28D4CBEE44CDDBB60F3F34D7C464D"/>
    <w:rsid w:val="00786D9F"/>
  </w:style>
  <w:style w:type="paragraph" w:customStyle="1" w:styleId="B292332503774A14A7FF695BBA70C66C">
    <w:name w:val="B292332503774A14A7FF695BBA70C66C"/>
    <w:rsid w:val="00786D9F"/>
  </w:style>
  <w:style w:type="paragraph" w:customStyle="1" w:styleId="49EF25E44A84431AB321C0D63955E25F">
    <w:name w:val="49EF25E44A84431AB321C0D63955E25F"/>
    <w:rsid w:val="00786D9F"/>
  </w:style>
  <w:style w:type="paragraph" w:customStyle="1" w:styleId="8F4E361BD3484584AADC3C531379D96E">
    <w:name w:val="8F4E361BD3484584AADC3C531379D96E"/>
    <w:rsid w:val="00786D9F"/>
  </w:style>
  <w:style w:type="paragraph" w:customStyle="1" w:styleId="4BB960D916654268AE676C2BE10F860C">
    <w:name w:val="4BB960D916654268AE676C2BE10F860C"/>
    <w:rsid w:val="00786D9F"/>
  </w:style>
  <w:style w:type="paragraph" w:customStyle="1" w:styleId="B0A2C106D56C436CA73A8FFEA467516D">
    <w:name w:val="B0A2C106D56C436CA73A8FFEA467516D"/>
    <w:rsid w:val="00786D9F"/>
  </w:style>
  <w:style w:type="paragraph" w:customStyle="1" w:styleId="B05981BD5064401D9F92261A8376C88B">
    <w:name w:val="B05981BD5064401D9F92261A8376C88B"/>
    <w:rsid w:val="00786D9F"/>
  </w:style>
  <w:style w:type="paragraph" w:customStyle="1" w:styleId="45A05F6DF83349F4BBDF56044E559315">
    <w:name w:val="45A05F6DF83349F4BBDF56044E559315"/>
    <w:rsid w:val="00786D9F"/>
  </w:style>
  <w:style w:type="paragraph" w:customStyle="1" w:styleId="44A70A14AAFF4B12B71DE0C3A193C110">
    <w:name w:val="44A70A14AAFF4B12B71DE0C3A193C110"/>
    <w:rsid w:val="00786D9F"/>
  </w:style>
  <w:style w:type="paragraph" w:customStyle="1" w:styleId="F1F362B678F04F4D8C0CDA63BA4F79DC">
    <w:name w:val="F1F362B678F04F4D8C0CDA63BA4F79DC"/>
    <w:rsid w:val="00786D9F"/>
  </w:style>
  <w:style w:type="paragraph" w:customStyle="1" w:styleId="DBCF801A549249409D5F59CBE6188814">
    <w:name w:val="DBCF801A549249409D5F59CBE6188814"/>
    <w:rsid w:val="00786D9F"/>
  </w:style>
  <w:style w:type="paragraph" w:customStyle="1" w:styleId="D5A84795E79E4FA0903F5A7047F00D00">
    <w:name w:val="D5A84795E79E4FA0903F5A7047F00D00"/>
    <w:rsid w:val="00786D9F"/>
  </w:style>
  <w:style w:type="paragraph" w:customStyle="1" w:styleId="3F00AEF77ED74B3D8AF5797003791982">
    <w:name w:val="3F00AEF77ED74B3D8AF5797003791982"/>
    <w:rsid w:val="00786D9F"/>
  </w:style>
  <w:style w:type="paragraph" w:customStyle="1" w:styleId="DBCBAB5757F249CBB8A5CDAB93E4047E">
    <w:name w:val="DBCBAB5757F249CBB8A5CDAB93E4047E"/>
    <w:rsid w:val="00786D9F"/>
  </w:style>
  <w:style w:type="paragraph" w:customStyle="1" w:styleId="E822557C92C94EB4916B784E957F9230">
    <w:name w:val="E822557C92C94EB4916B784E957F9230"/>
    <w:rsid w:val="00786D9F"/>
  </w:style>
  <w:style w:type="paragraph" w:customStyle="1" w:styleId="CFCDA90FBB5F4B1B88F9495C077FE638">
    <w:name w:val="CFCDA90FBB5F4B1B88F9495C077FE638"/>
    <w:rsid w:val="00786D9F"/>
  </w:style>
  <w:style w:type="paragraph" w:customStyle="1" w:styleId="782AE11D287140969CA9DF3AFB5B8058">
    <w:name w:val="782AE11D287140969CA9DF3AFB5B8058"/>
    <w:rsid w:val="00786D9F"/>
  </w:style>
  <w:style w:type="paragraph" w:customStyle="1" w:styleId="582F0E346CAE4340AC3D609BE7DC0F8C">
    <w:name w:val="582F0E346CAE4340AC3D609BE7DC0F8C"/>
    <w:rsid w:val="00786D9F"/>
  </w:style>
  <w:style w:type="paragraph" w:customStyle="1" w:styleId="69400916E5E141F2AC1199B75F21381D">
    <w:name w:val="69400916E5E141F2AC1199B75F21381D"/>
    <w:rsid w:val="00786D9F"/>
  </w:style>
  <w:style w:type="paragraph" w:customStyle="1" w:styleId="3B2CACCFF78A479F8ED73010C1D66181">
    <w:name w:val="3B2CACCFF78A479F8ED73010C1D66181"/>
    <w:rsid w:val="00786D9F"/>
  </w:style>
  <w:style w:type="paragraph" w:customStyle="1" w:styleId="B7AEFF015DD742FAA2AFFA9CCE7F6C14">
    <w:name w:val="B7AEFF015DD742FAA2AFFA9CCE7F6C14"/>
    <w:rsid w:val="00786D9F"/>
  </w:style>
  <w:style w:type="paragraph" w:customStyle="1" w:styleId="94227C8E329D47FB986600C241365560">
    <w:name w:val="94227C8E329D47FB986600C241365560"/>
    <w:rsid w:val="00786D9F"/>
  </w:style>
  <w:style w:type="paragraph" w:customStyle="1" w:styleId="E9C6435AC0E04188AB5344C7C1580C8A">
    <w:name w:val="E9C6435AC0E04188AB5344C7C1580C8A"/>
    <w:rsid w:val="00786D9F"/>
  </w:style>
  <w:style w:type="paragraph" w:customStyle="1" w:styleId="D62A1FCA9FCB49FA9B69BC2FF0FFAEEB">
    <w:name w:val="D62A1FCA9FCB49FA9B69BC2FF0FFAEEB"/>
    <w:rsid w:val="00786D9F"/>
  </w:style>
  <w:style w:type="paragraph" w:customStyle="1" w:styleId="2388056104F945C1B61551D70EA60CCF">
    <w:name w:val="2388056104F945C1B61551D70EA60CCF"/>
    <w:rsid w:val="00786D9F"/>
  </w:style>
  <w:style w:type="paragraph" w:customStyle="1" w:styleId="5EAEF43300D1483592D19265EB3877AA">
    <w:name w:val="5EAEF43300D1483592D19265EB3877AA"/>
    <w:rsid w:val="00786D9F"/>
  </w:style>
  <w:style w:type="paragraph" w:customStyle="1" w:styleId="E533506E4BC7426CB78D767B2031DE7B">
    <w:name w:val="E533506E4BC7426CB78D767B2031DE7B"/>
    <w:rsid w:val="00786D9F"/>
  </w:style>
  <w:style w:type="paragraph" w:customStyle="1" w:styleId="AF1573AEF698438F803D8CAF87AFF030">
    <w:name w:val="AF1573AEF698438F803D8CAF87AFF030"/>
    <w:rsid w:val="00786D9F"/>
  </w:style>
  <w:style w:type="paragraph" w:customStyle="1" w:styleId="F6F06240DCC1449AA747E9F7F2DCEB30">
    <w:name w:val="F6F06240DCC1449AA747E9F7F2DCEB30"/>
    <w:rsid w:val="00786D9F"/>
  </w:style>
  <w:style w:type="paragraph" w:customStyle="1" w:styleId="79A674ABF7E64BB1BD067266B11A4351">
    <w:name w:val="79A674ABF7E64BB1BD067266B11A4351"/>
    <w:rsid w:val="00786D9F"/>
  </w:style>
  <w:style w:type="paragraph" w:customStyle="1" w:styleId="8FFF153EE7694F3A8EC95F7A364CECF7">
    <w:name w:val="8FFF153EE7694F3A8EC95F7A364CECF7"/>
    <w:rsid w:val="00786D9F"/>
  </w:style>
  <w:style w:type="paragraph" w:customStyle="1" w:styleId="A54998FFCC164AF88ECA70626FE467D4">
    <w:name w:val="A54998FFCC164AF88ECA70626FE467D4"/>
    <w:rsid w:val="00786D9F"/>
  </w:style>
  <w:style w:type="paragraph" w:customStyle="1" w:styleId="E7007923348F478995DC984E7336CEE6">
    <w:name w:val="E7007923348F478995DC984E7336CEE6"/>
    <w:rsid w:val="00786D9F"/>
  </w:style>
  <w:style w:type="paragraph" w:customStyle="1" w:styleId="B9B9E901F68B40B68662B3C9C8C1E4AD">
    <w:name w:val="B9B9E901F68B40B68662B3C9C8C1E4AD"/>
    <w:rsid w:val="00786D9F"/>
  </w:style>
  <w:style w:type="paragraph" w:customStyle="1" w:styleId="DEF9979375DF46CA93BA24AC6D00A360">
    <w:name w:val="DEF9979375DF46CA93BA24AC6D00A360"/>
    <w:rsid w:val="00786D9F"/>
  </w:style>
  <w:style w:type="paragraph" w:customStyle="1" w:styleId="DC7E17E32A404A589E36845A6AE9EE40">
    <w:name w:val="DC7E17E32A404A589E36845A6AE9EE40"/>
    <w:rsid w:val="00786D9F"/>
  </w:style>
  <w:style w:type="paragraph" w:customStyle="1" w:styleId="A99531DC7506436B9AE31CD90E5806DA">
    <w:name w:val="A99531DC7506436B9AE31CD90E5806DA"/>
    <w:rsid w:val="00786D9F"/>
  </w:style>
  <w:style w:type="paragraph" w:customStyle="1" w:styleId="DA7E3218FEED4B2A8C2C5E74592AC208">
    <w:name w:val="DA7E3218FEED4B2A8C2C5E74592AC208"/>
    <w:rsid w:val="00786D9F"/>
  </w:style>
  <w:style w:type="paragraph" w:customStyle="1" w:styleId="D0C7F2A7BDAA4943BAF4EB968C0A0A7D">
    <w:name w:val="D0C7F2A7BDAA4943BAF4EB968C0A0A7D"/>
    <w:rsid w:val="00786D9F"/>
  </w:style>
  <w:style w:type="paragraph" w:customStyle="1" w:styleId="45435103238A449BA482E3455BB6B5FA">
    <w:name w:val="45435103238A449BA482E3455BB6B5FA"/>
    <w:rsid w:val="00786D9F"/>
  </w:style>
  <w:style w:type="paragraph" w:customStyle="1" w:styleId="8C92C55B6FAD45D4A1BB48394A7070E1">
    <w:name w:val="8C92C55B6FAD45D4A1BB48394A7070E1"/>
    <w:rsid w:val="00786D9F"/>
  </w:style>
  <w:style w:type="paragraph" w:customStyle="1" w:styleId="7A61FB021BE7412E8FB2845C15403D93">
    <w:name w:val="7A61FB021BE7412E8FB2845C15403D93"/>
    <w:rsid w:val="00786D9F"/>
  </w:style>
  <w:style w:type="paragraph" w:customStyle="1" w:styleId="28FD4C4DA93444B9B87CA647F7BA0538">
    <w:name w:val="28FD4C4DA93444B9B87CA647F7BA0538"/>
    <w:rsid w:val="00786D9F"/>
  </w:style>
  <w:style w:type="paragraph" w:customStyle="1" w:styleId="F8CE9931D09147BC899014D528923C61">
    <w:name w:val="F8CE9931D09147BC899014D528923C61"/>
    <w:rsid w:val="00786D9F"/>
  </w:style>
  <w:style w:type="paragraph" w:customStyle="1" w:styleId="44E84380894E48C9A890AF4E9E24339B">
    <w:name w:val="44E84380894E48C9A890AF4E9E24339B"/>
    <w:rsid w:val="00786D9F"/>
  </w:style>
  <w:style w:type="paragraph" w:customStyle="1" w:styleId="AE5DAE226864400D911AFFFFA169B4C5">
    <w:name w:val="AE5DAE226864400D911AFFFFA169B4C5"/>
    <w:rsid w:val="00786D9F"/>
  </w:style>
  <w:style w:type="paragraph" w:customStyle="1" w:styleId="0D4069CA538340FA948D5E6FFBC1E291">
    <w:name w:val="0D4069CA538340FA948D5E6FFBC1E291"/>
    <w:rsid w:val="00786D9F"/>
  </w:style>
  <w:style w:type="paragraph" w:customStyle="1" w:styleId="9705170BA35244FB8A5F04E3B81C9D56">
    <w:name w:val="9705170BA35244FB8A5F04E3B81C9D56"/>
    <w:rsid w:val="00786D9F"/>
  </w:style>
  <w:style w:type="paragraph" w:customStyle="1" w:styleId="FF1CB7050772498ABB83EF2B55EBC68E">
    <w:name w:val="FF1CB7050772498ABB83EF2B55EBC68E"/>
    <w:rsid w:val="00786D9F"/>
  </w:style>
  <w:style w:type="paragraph" w:customStyle="1" w:styleId="ACF2005820924DDB99793CF5D60306F8">
    <w:name w:val="ACF2005820924DDB99793CF5D60306F8"/>
    <w:rsid w:val="00786D9F"/>
  </w:style>
  <w:style w:type="paragraph" w:customStyle="1" w:styleId="E388746038324FBBB3A88F3E7E895A00">
    <w:name w:val="E388746038324FBBB3A88F3E7E895A00"/>
    <w:rsid w:val="00786D9F"/>
  </w:style>
  <w:style w:type="paragraph" w:customStyle="1" w:styleId="CA1768970CE4421B97398934AA77A49A">
    <w:name w:val="CA1768970CE4421B97398934AA77A49A"/>
    <w:rsid w:val="00786D9F"/>
  </w:style>
  <w:style w:type="paragraph" w:customStyle="1" w:styleId="D2004A7F832F4FCA9FC3F89EB2C43E15">
    <w:name w:val="D2004A7F832F4FCA9FC3F89EB2C43E15"/>
    <w:rsid w:val="00786D9F"/>
  </w:style>
  <w:style w:type="paragraph" w:customStyle="1" w:styleId="209F68C129854197884123404E3A3480">
    <w:name w:val="209F68C129854197884123404E3A3480"/>
    <w:rsid w:val="00786D9F"/>
  </w:style>
  <w:style w:type="paragraph" w:customStyle="1" w:styleId="2054CF1F8ACD44589C6C491AFA60E838">
    <w:name w:val="2054CF1F8ACD44589C6C491AFA60E838"/>
    <w:rsid w:val="00786D9F"/>
  </w:style>
  <w:style w:type="paragraph" w:customStyle="1" w:styleId="40906863933948CEB9BF1F88C906E04B">
    <w:name w:val="40906863933948CEB9BF1F88C906E04B"/>
    <w:rsid w:val="00786D9F"/>
  </w:style>
  <w:style w:type="paragraph" w:customStyle="1" w:styleId="025693CB99134EB080D9801DD533F0DB">
    <w:name w:val="025693CB99134EB080D9801DD533F0DB"/>
    <w:rsid w:val="00786D9F"/>
  </w:style>
  <w:style w:type="paragraph" w:customStyle="1" w:styleId="06C604A186144C4990F9B7D0E126AE83">
    <w:name w:val="06C604A186144C4990F9B7D0E126AE83"/>
    <w:rsid w:val="00786D9F"/>
  </w:style>
  <w:style w:type="paragraph" w:customStyle="1" w:styleId="F1CDF12F6AE4496CA590041F39C8E5DE">
    <w:name w:val="F1CDF12F6AE4496CA590041F39C8E5DE"/>
    <w:rsid w:val="00786D9F"/>
  </w:style>
  <w:style w:type="paragraph" w:customStyle="1" w:styleId="3A2ABBBFAB644AB78152A34B22D6F1EB">
    <w:name w:val="3A2ABBBFAB644AB78152A34B22D6F1EB"/>
    <w:rsid w:val="00786D9F"/>
  </w:style>
  <w:style w:type="paragraph" w:customStyle="1" w:styleId="68A1CA51E32E46568651F879D36F0CB9">
    <w:name w:val="68A1CA51E32E46568651F879D36F0CB9"/>
    <w:rsid w:val="00786D9F"/>
  </w:style>
  <w:style w:type="paragraph" w:customStyle="1" w:styleId="7752C6EB357349878C998F1D22FA63E6">
    <w:name w:val="7752C6EB357349878C998F1D22FA63E6"/>
    <w:rsid w:val="00786D9F"/>
  </w:style>
  <w:style w:type="paragraph" w:customStyle="1" w:styleId="3C92EBC64E8149479447E9C9566778D0">
    <w:name w:val="3C92EBC64E8149479447E9C9566778D0"/>
    <w:rsid w:val="00786D9F"/>
  </w:style>
  <w:style w:type="paragraph" w:customStyle="1" w:styleId="C29CF897B574404889151601A7CFD39A">
    <w:name w:val="C29CF897B574404889151601A7CFD39A"/>
    <w:rsid w:val="00786D9F"/>
  </w:style>
  <w:style w:type="paragraph" w:customStyle="1" w:styleId="A286600E95404F3CB6CF7997BC325468">
    <w:name w:val="A286600E95404F3CB6CF7997BC325468"/>
    <w:rsid w:val="00786D9F"/>
  </w:style>
  <w:style w:type="paragraph" w:customStyle="1" w:styleId="16404805A83F441FBC8F551F88DDB54A">
    <w:name w:val="16404805A83F441FBC8F551F88DDB54A"/>
    <w:rsid w:val="00786D9F"/>
  </w:style>
  <w:style w:type="paragraph" w:customStyle="1" w:styleId="6F90F4BCAC6F44A680362BCA97EEF850">
    <w:name w:val="6F90F4BCAC6F44A680362BCA97EEF850"/>
    <w:rsid w:val="00786D9F"/>
  </w:style>
  <w:style w:type="paragraph" w:customStyle="1" w:styleId="E0D1021BA6E1420EA9D51F3CE4501E37">
    <w:name w:val="E0D1021BA6E1420EA9D51F3CE4501E37"/>
    <w:rsid w:val="00786D9F"/>
  </w:style>
  <w:style w:type="paragraph" w:customStyle="1" w:styleId="A73AEE01870144E19389E15E7F07861C">
    <w:name w:val="A73AEE01870144E19389E15E7F07861C"/>
    <w:rsid w:val="00786D9F"/>
  </w:style>
  <w:style w:type="paragraph" w:customStyle="1" w:styleId="F8D921F4B0F940D1BA437D45B4FAA406">
    <w:name w:val="F8D921F4B0F940D1BA437D45B4FAA406"/>
    <w:rsid w:val="00786D9F"/>
  </w:style>
  <w:style w:type="paragraph" w:customStyle="1" w:styleId="5191C984BD1A4DB89EE96D3912A72DFA">
    <w:name w:val="5191C984BD1A4DB89EE96D3912A72DFA"/>
    <w:rsid w:val="00786D9F"/>
  </w:style>
  <w:style w:type="paragraph" w:customStyle="1" w:styleId="3EA9D7CEF73847438B2A054B31C9F694">
    <w:name w:val="3EA9D7CEF73847438B2A054B31C9F694"/>
    <w:rsid w:val="00786D9F"/>
  </w:style>
  <w:style w:type="paragraph" w:customStyle="1" w:styleId="A52B21DCF9E844CBB61962670ED05157">
    <w:name w:val="A52B21DCF9E844CBB61962670ED05157"/>
    <w:rsid w:val="00786D9F"/>
  </w:style>
  <w:style w:type="paragraph" w:customStyle="1" w:styleId="D09FBE00BD924C448FEFFC029B3DDA30">
    <w:name w:val="D09FBE00BD924C448FEFFC029B3DDA30"/>
    <w:rsid w:val="00786D9F"/>
  </w:style>
  <w:style w:type="paragraph" w:customStyle="1" w:styleId="DD453309C15E4332A61C15270298011B">
    <w:name w:val="DD453309C15E4332A61C15270298011B"/>
    <w:rsid w:val="00786D9F"/>
  </w:style>
  <w:style w:type="paragraph" w:customStyle="1" w:styleId="3148C4ED60A6426AAE165866DA2A1385">
    <w:name w:val="3148C4ED60A6426AAE165866DA2A1385"/>
    <w:rsid w:val="00786D9F"/>
  </w:style>
  <w:style w:type="paragraph" w:customStyle="1" w:styleId="5E03129D1656460E84DBD3873838F864">
    <w:name w:val="5E03129D1656460E84DBD3873838F864"/>
    <w:rsid w:val="00786D9F"/>
  </w:style>
  <w:style w:type="paragraph" w:customStyle="1" w:styleId="7D724505780248E2ADBFCD861037E101">
    <w:name w:val="7D724505780248E2ADBFCD861037E101"/>
    <w:rsid w:val="00786D9F"/>
  </w:style>
  <w:style w:type="paragraph" w:customStyle="1" w:styleId="614FE76B8EDE4E2599131CE5C4E315B0">
    <w:name w:val="614FE76B8EDE4E2599131CE5C4E315B0"/>
    <w:rsid w:val="00786D9F"/>
  </w:style>
  <w:style w:type="paragraph" w:customStyle="1" w:styleId="35A1C35ADEA0491AA95D7CCBAD59832F">
    <w:name w:val="35A1C35ADEA0491AA95D7CCBAD59832F"/>
    <w:rsid w:val="001F15A0"/>
  </w:style>
  <w:style w:type="paragraph" w:customStyle="1" w:styleId="DB5F0D2732AD4A3F93940BB6F93CEBD7">
    <w:name w:val="DB5F0D2732AD4A3F93940BB6F93CEBD7"/>
    <w:rsid w:val="001F15A0"/>
  </w:style>
  <w:style w:type="paragraph" w:customStyle="1" w:styleId="3ED4C9A99B8D4543802B4B6AF7EDE5AF">
    <w:name w:val="3ED4C9A99B8D4543802B4B6AF7EDE5AF"/>
    <w:rsid w:val="001F15A0"/>
  </w:style>
  <w:style w:type="paragraph" w:customStyle="1" w:styleId="4611420BAF044563B16A04CF52991AA1">
    <w:name w:val="4611420BAF044563B16A04CF52991AA1"/>
    <w:rsid w:val="001F15A0"/>
  </w:style>
  <w:style w:type="paragraph" w:customStyle="1" w:styleId="500DAF4378BC41F988C5971223C9671F">
    <w:name w:val="500DAF4378BC41F988C5971223C9671F"/>
    <w:rsid w:val="001F15A0"/>
  </w:style>
  <w:style w:type="paragraph" w:customStyle="1" w:styleId="AF90DD1E0408497691E3ACF471C18587">
    <w:name w:val="AF90DD1E0408497691E3ACF471C18587"/>
    <w:rsid w:val="001F15A0"/>
  </w:style>
  <w:style w:type="paragraph" w:customStyle="1" w:styleId="B10EF1DDB9A94650825977AAFD92E092">
    <w:name w:val="B10EF1DDB9A94650825977AAFD92E092"/>
    <w:rsid w:val="001F15A0"/>
  </w:style>
  <w:style w:type="paragraph" w:customStyle="1" w:styleId="4C8D7F796D5B47C0A7B5A7045BC31F92">
    <w:name w:val="4C8D7F796D5B47C0A7B5A7045BC31F92"/>
    <w:rsid w:val="001F15A0"/>
  </w:style>
  <w:style w:type="paragraph" w:customStyle="1" w:styleId="6A6E8A023152454E8E12B3F556F21408">
    <w:name w:val="6A6E8A023152454E8E12B3F556F21408"/>
    <w:rsid w:val="001F15A0"/>
  </w:style>
  <w:style w:type="paragraph" w:customStyle="1" w:styleId="38D362F273634288B1B5710B997A77CC">
    <w:name w:val="38D362F273634288B1B5710B997A77CC"/>
    <w:rsid w:val="001F15A0"/>
  </w:style>
  <w:style w:type="paragraph" w:customStyle="1" w:styleId="1FD118FBF7D04B2FA4CF0A16CDAF9EC7">
    <w:name w:val="1FD118FBF7D04B2FA4CF0A16CDAF9EC7"/>
    <w:rsid w:val="001F15A0"/>
  </w:style>
  <w:style w:type="paragraph" w:customStyle="1" w:styleId="B80B0D4672D742288D82F2021E27E0DB">
    <w:name w:val="B80B0D4672D742288D82F2021E27E0DB"/>
    <w:rsid w:val="001F15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434B0-B041-4A9E-8DC0-F0C13321F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IT102_Winter2017_7300_Syllabus_Massey.dotx</Template>
  <TotalTime>29</TotalTime>
  <Pages>5</Pages>
  <Words>1415</Words>
  <Characters>8069</Characters>
  <Application>Microsoft Office Word</Application>
  <DocSecurity>8</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Bellingham Technical College</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Massey</dc:creator>
  <cp:keywords/>
  <dc:description/>
  <cp:lastModifiedBy>Justin Revelstoke</cp:lastModifiedBy>
  <cp:revision>8</cp:revision>
  <dcterms:created xsi:type="dcterms:W3CDTF">2017-04-10T19:00:00Z</dcterms:created>
  <dcterms:modified xsi:type="dcterms:W3CDTF">2018-01-02T19:38:00Z</dcterms:modified>
</cp:coreProperties>
</file>